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8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10"/>
        <w:gridCol w:w="4080"/>
        <w:gridCol w:w="2346"/>
      </w:tblGrid>
      <w:tr w:rsidR="000D1411" w14:paraId="1C949385" w14:textId="77777777" w:rsidTr="7B1FF74B">
        <w:trPr>
          <w:trHeight w:val="493"/>
        </w:trPr>
        <w:tc>
          <w:tcPr>
            <w:tcW w:w="214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</w:tcPr>
          <w:p w14:paraId="0C7831D6" w14:textId="77777777" w:rsidR="000D1411" w:rsidRPr="00232610" w:rsidRDefault="000D1411" w:rsidP="004B40A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232610">
              <w:rPr>
                <w:rFonts w:ascii="Arial" w:hAnsi="Arial" w:cs="Arial"/>
                <w:b/>
              </w:rPr>
              <w:t>LABORATORIUM NR</w:t>
            </w:r>
          </w:p>
        </w:tc>
        <w:tc>
          <w:tcPr>
            <w:tcW w:w="51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2A6659" w14:textId="0BD0AF85" w:rsidR="000D1411" w:rsidRPr="00232610" w:rsidRDefault="006F031E" w:rsidP="097D86E9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40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AFFF511" w14:textId="77777777" w:rsidR="000D1411" w:rsidRPr="00232610" w:rsidRDefault="000D1411" w:rsidP="004B40A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DATA:</w:t>
            </w:r>
          </w:p>
        </w:tc>
        <w:tc>
          <w:tcPr>
            <w:tcW w:w="2346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0A37501D" w14:textId="7D326AA2" w:rsidR="000D1411" w:rsidRPr="00232610" w:rsidRDefault="006F031E" w:rsidP="097D86E9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18</w:t>
            </w:r>
            <w:r w:rsidR="3E658E3C" w:rsidRPr="7B1FF74B">
              <w:rPr>
                <w:rFonts w:ascii="Arial" w:hAnsi="Arial" w:cs="Arial"/>
                <w:b/>
                <w:bCs/>
                <w:sz w:val="32"/>
                <w:szCs w:val="32"/>
              </w:rPr>
              <w:t>.0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5</w:t>
            </w:r>
            <w:r w:rsidR="3E658E3C" w:rsidRPr="7B1FF74B">
              <w:rPr>
                <w:rFonts w:ascii="Arial" w:hAnsi="Arial" w:cs="Arial"/>
                <w:b/>
                <w:bCs/>
                <w:sz w:val="32"/>
                <w:szCs w:val="32"/>
              </w:rPr>
              <w:t>.2020</w:t>
            </w:r>
          </w:p>
        </w:tc>
      </w:tr>
      <w:tr w:rsidR="000D1411" w14:paraId="40435F69" w14:textId="77777777" w:rsidTr="7B1FF74B">
        <w:trPr>
          <w:trHeight w:val="409"/>
        </w:trPr>
        <w:tc>
          <w:tcPr>
            <w:tcW w:w="21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</w:tcPr>
          <w:p w14:paraId="5E1F8B16" w14:textId="77777777" w:rsidR="000D1411" w:rsidRPr="00232610" w:rsidRDefault="000D1411" w:rsidP="004B40A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232610">
              <w:rPr>
                <w:rFonts w:ascii="Arial" w:hAnsi="Arial" w:cs="Arial"/>
                <w:b/>
              </w:rPr>
              <w:t>TEMAT</w:t>
            </w:r>
          </w:p>
        </w:tc>
        <w:tc>
          <w:tcPr>
            <w:tcW w:w="69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DAB6C7B" w14:textId="74333DAF" w:rsidR="000D1411" w:rsidRDefault="006F031E" w:rsidP="7B1FF74B">
            <w:pPr>
              <w:spacing w:before="120" w:after="120" w:line="259" w:lineRule="auto"/>
            </w:pPr>
            <w:r>
              <w:rPr>
                <w:rFonts w:ascii="Arial" w:hAnsi="Arial" w:cs="Arial"/>
              </w:rPr>
              <w:t>Sieć Microsoft Networks – cz. 2.</w:t>
            </w:r>
          </w:p>
        </w:tc>
      </w:tr>
      <w:tr w:rsidR="000D1411" w14:paraId="6FC77C77" w14:textId="77777777" w:rsidTr="7B1FF74B">
        <w:trPr>
          <w:trHeight w:val="205"/>
        </w:trPr>
        <w:tc>
          <w:tcPr>
            <w:tcW w:w="2142" w:type="dxa"/>
            <w:tcBorders>
              <w:top w:val="single" w:sz="6" w:space="0" w:color="auto"/>
              <w:left w:val="double" w:sz="6" w:space="0" w:color="auto"/>
              <w:right w:val="nil"/>
            </w:tcBorders>
          </w:tcPr>
          <w:p w14:paraId="26AB49B5" w14:textId="77777777" w:rsidR="000D1411" w:rsidRPr="00232610" w:rsidRDefault="000D1411" w:rsidP="004B40A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IMIĘ I NAZWISKO</w:t>
            </w:r>
          </w:p>
        </w:tc>
        <w:tc>
          <w:tcPr>
            <w:tcW w:w="6936" w:type="dxa"/>
            <w:gridSpan w:val="3"/>
            <w:tcBorders>
              <w:top w:val="single" w:sz="6" w:space="0" w:color="auto"/>
              <w:left w:val="nil"/>
              <w:right w:val="double" w:sz="6" w:space="0" w:color="auto"/>
            </w:tcBorders>
          </w:tcPr>
          <w:p w14:paraId="02EB378F" w14:textId="5F87ADFB" w:rsidR="000D1411" w:rsidRDefault="293C592E" w:rsidP="004B40A8">
            <w:pPr>
              <w:spacing w:before="120" w:after="120"/>
              <w:rPr>
                <w:rFonts w:ascii="Arial" w:hAnsi="Arial" w:cs="Arial"/>
              </w:rPr>
            </w:pPr>
            <w:r w:rsidRPr="097D86E9">
              <w:rPr>
                <w:rFonts w:ascii="Arial" w:hAnsi="Arial" w:cs="Arial"/>
              </w:rPr>
              <w:t>Bartosz Mitura</w:t>
            </w:r>
          </w:p>
        </w:tc>
      </w:tr>
    </w:tbl>
    <w:p w14:paraId="6A05A809" w14:textId="77777777" w:rsidR="000D1411" w:rsidRPr="00C21542" w:rsidRDefault="000D1411" w:rsidP="000D1411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720"/>
        </w:tabs>
        <w:spacing w:before="240"/>
        <w:ind w:left="0" w:firstLine="0"/>
        <w:jc w:val="center"/>
        <w:rPr>
          <w:rFonts w:ascii="Arial" w:hAnsi="Arial" w:cs="Arial"/>
          <w:b/>
        </w:rPr>
      </w:pPr>
    </w:p>
    <w:p w14:paraId="3DB35C78" w14:textId="02677809" w:rsidR="00051667" w:rsidRDefault="00AC30A8" w:rsidP="00051667">
      <w:pPr>
        <w:spacing w:before="240"/>
        <w:rPr>
          <w:rFonts w:ascii="Arial" w:hAnsi="Arial" w:cs="Arial"/>
        </w:rPr>
      </w:pPr>
      <w:r w:rsidRPr="1FA18BD4">
        <w:rPr>
          <w:rFonts w:ascii="Arial" w:hAnsi="Arial" w:cs="Arial"/>
          <w:b/>
          <w:bCs/>
          <w:u w:val="single"/>
        </w:rPr>
        <w:t>Cel</w:t>
      </w:r>
      <w:r w:rsidR="00051667">
        <w:rPr>
          <w:rFonts w:ascii="Arial" w:hAnsi="Arial" w:cs="Arial"/>
          <w:b/>
          <w:bCs/>
          <w:u w:val="single"/>
        </w:rPr>
        <w:t xml:space="preserve">: </w:t>
      </w:r>
      <w:r w:rsidR="00051667">
        <w:rPr>
          <w:rFonts w:ascii="Arial" w:hAnsi="Arial" w:cs="Arial"/>
        </w:rPr>
        <w:t>Budowa sieci.</w:t>
      </w:r>
    </w:p>
    <w:p w14:paraId="5674B4EE" w14:textId="57E77CB2" w:rsidR="00051667" w:rsidRDefault="00051667" w:rsidP="00051667">
      <w:pPr>
        <w:spacing w:before="240"/>
        <w:rPr>
          <w:rFonts w:ascii="Arial" w:hAnsi="Arial" w:cs="Arial"/>
          <w:b/>
          <w:bCs/>
          <w:u w:val="single"/>
        </w:rPr>
      </w:pPr>
      <w:r w:rsidRPr="00051667">
        <w:rPr>
          <w:rFonts w:ascii="Arial" w:hAnsi="Arial" w:cs="Arial"/>
          <w:b/>
          <w:bCs/>
          <w:u w:val="single"/>
        </w:rPr>
        <w:t xml:space="preserve">Wyniki: </w:t>
      </w:r>
    </w:p>
    <w:p w14:paraId="66A7A156" w14:textId="70BCCFA6" w:rsidR="00051667" w:rsidRDefault="00051667" w:rsidP="00051667">
      <w:pPr>
        <w:spacing w:before="240"/>
        <w:rPr>
          <w:rFonts w:ascii="Arial" w:hAnsi="Arial" w:cs="Arial"/>
          <w:b/>
          <w:bCs/>
          <w:u w:val="single"/>
        </w:rPr>
      </w:pPr>
      <w:r w:rsidRPr="00051667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F51D9DA" wp14:editId="6E1830B4">
            <wp:extent cx="5759450" cy="37687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CE2">
        <w:rPr>
          <w:rFonts w:ascii="Arial" w:hAnsi="Arial" w:cs="Arial"/>
          <w:b/>
          <w:bCs/>
          <w:u w:val="single"/>
        </w:rPr>
        <w:t>\</w:t>
      </w:r>
    </w:p>
    <w:p w14:paraId="1676F829" w14:textId="6D1B0340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40589D98" w14:textId="22A2A710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54EFD84B" w14:textId="10499A07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72A6BDC8" w14:textId="01CB8730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780DF4B5" w14:textId="4A71AD68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06163DAF" w14:textId="1E492051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766990AD" w14:textId="4AE0211A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1362BDC9" w14:textId="4E178B9B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78538D00" w14:textId="38553515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37E238AD" w14:textId="77777777" w:rsidR="00FA4CE2" w:rsidRDefault="00FA4CE2" w:rsidP="00051667">
      <w:pPr>
        <w:spacing w:before="240"/>
        <w:rPr>
          <w:rFonts w:ascii="Arial" w:hAnsi="Arial" w:cs="Arial"/>
          <w:b/>
          <w:bCs/>
          <w:u w:val="single"/>
        </w:rPr>
      </w:pPr>
    </w:p>
    <w:p w14:paraId="7D8EA096" w14:textId="77777777" w:rsidR="00051667" w:rsidRPr="00C21542" w:rsidRDefault="00051667" w:rsidP="00051667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720"/>
        </w:tabs>
        <w:spacing w:before="240"/>
        <w:ind w:left="0" w:firstLine="0"/>
        <w:jc w:val="center"/>
        <w:rPr>
          <w:rFonts w:ascii="Arial" w:hAnsi="Arial" w:cs="Arial"/>
          <w:b/>
        </w:rPr>
      </w:pPr>
    </w:p>
    <w:p w14:paraId="04B5B2CA" w14:textId="60DBDCA5" w:rsidR="00051667" w:rsidRDefault="00051667" w:rsidP="00051667">
      <w:pPr>
        <w:spacing w:before="240"/>
        <w:rPr>
          <w:rFonts w:ascii="Arial" w:hAnsi="Arial" w:cs="Arial"/>
        </w:rPr>
      </w:pPr>
      <w:r w:rsidRPr="1FA18BD4">
        <w:rPr>
          <w:rFonts w:ascii="Arial" w:hAnsi="Arial" w:cs="Arial"/>
          <w:b/>
          <w:bCs/>
          <w:u w:val="single"/>
        </w:rPr>
        <w:t>Cel</w:t>
      </w:r>
      <w:r>
        <w:rPr>
          <w:rFonts w:ascii="Arial" w:hAnsi="Arial" w:cs="Arial"/>
          <w:b/>
          <w:bCs/>
          <w:u w:val="single"/>
        </w:rPr>
        <w:t>:</w:t>
      </w:r>
      <w:r w:rsidR="00FD5F07">
        <w:rPr>
          <w:rFonts w:ascii="Arial" w:hAnsi="Arial" w:cs="Arial"/>
          <w:b/>
          <w:bCs/>
          <w:u w:val="single"/>
        </w:rPr>
        <w:t xml:space="preserve"> </w:t>
      </w:r>
      <w:r w:rsidR="00FD5F07">
        <w:rPr>
          <w:rFonts w:ascii="Arial" w:hAnsi="Arial" w:cs="Arial"/>
        </w:rPr>
        <w:t>Symulacja pracy sieci.</w:t>
      </w:r>
    </w:p>
    <w:p w14:paraId="6DAC9AC1" w14:textId="789CAFCF" w:rsidR="00FD5F07" w:rsidRPr="00FD5F07" w:rsidRDefault="00FD5F07" w:rsidP="00051667">
      <w:pPr>
        <w:spacing w:before="240"/>
        <w:rPr>
          <w:rFonts w:ascii="Arial" w:hAnsi="Arial" w:cs="Arial"/>
          <w:b/>
          <w:bCs/>
          <w:u w:val="single"/>
        </w:rPr>
      </w:pPr>
      <w:r w:rsidRPr="00FD5F07">
        <w:rPr>
          <w:rFonts w:ascii="Arial" w:hAnsi="Arial" w:cs="Arial"/>
          <w:b/>
          <w:bCs/>
          <w:u w:val="single"/>
        </w:rPr>
        <w:t xml:space="preserve">Wyniki: </w:t>
      </w:r>
    </w:p>
    <w:p w14:paraId="2E11A331" w14:textId="5D93028B" w:rsidR="00FD5F07" w:rsidRPr="00FD5F07" w:rsidRDefault="00FD5F07" w:rsidP="00051667">
      <w:pPr>
        <w:spacing w:before="240"/>
        <w:rPr>
          <w:rFonts w:ascii="Arial" w:hAnsi="Arial" w:cs="Arial"/>
        </w:rPr>
      </w:pPr>
      <w:r w:rsidRPr="00FD5F07">
        <w:rPr>
          <w:rFonts w:ascii="Arial" w:hAnsi="Arial" w:cs="Arial"/>
          <w:noProof/>
        </w:rPr>
        <w:drawing>
          <wp:inline distT="0" distB="0" distL="0" distR="0" wp14:anchorId="6BD579D4" wp14:editId="76336352">
            <wp:extent cx="5759450" cy="377888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E9BE" w14:textId="7CA51AB6" w:rsidR="00051667" w:rsidRDefault="00051667" w:rsidP="00051667">
      <w:pPr>
        <w:spacing w:before="240"/>
        <w:rPr>
          <w:rFonts w:ascii="Arial" w:hAnsi="Arial" w:cs="Arial"/>
          <w:sz w:val="22"/>
          <w:szCs w:val="22"/>
        </w:rPr>
      </w:pPr>
    </w:p>
    <w:p w14:paraId="64FEBE76" w14:textId="4F0254E9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27804796" w14:textId="7F471044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64480B8B" w14:textId="3AEFC3AA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1B322761" w14:textId="6E1D66D0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78FE2AB3" w14:textId="49B92005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5E0E378E" w14:textId="62763753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6C3544D7" w14:textId="529ED634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328C6A86" w14:textId="4FDF6428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48122554" w14:textId="7B2ED656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4EE1A4BE" w14:textId="4179DE79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7B588C70" w14:textId="0F10A5A4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0CAF4F49" w14:textId="3C815AAB" w:rsidR="00FA4CE2" w:rsidRDefault="00FA4CE2" w:rsidP="00051667">
      <w:pPr>
        <w:spacing w:before="240"/>
        <w:rPr>
          <w:rFonts w:ascii="Arial" w:hAnsi="Arial" w:cs="Arial"/>
          <w:sz w:val="22"/>
          <w:szCs w:val="22"/>
        </w:rPr>
      </w:pPr>
    </w:p>
    <w:p w14:paraId="535762BB" w14:textId="77777777" w:rsidR="00FA4CE2" w:rsidRPr="00C21542" w:rsidRDefault="00FA4CE2" w:rsidP="00FA4CE2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720"/>
        </w:tabs>
        <w:spacing w:before="240"/>
        <w:ind w:left="0" w:firstLine="0"/>
        <w:jc w:val="center"/>
        <w:rPr>
          <w:rFonts w:ascii="Arial" w:hAnsi="Arial" w:cs="Arial"/>
          <w:b/>
        </w:rPr>
      </w:pPr>
    </w:p>
    <w:p w14:paraId="49801FF9" w14:textId="4C8C2EAE" w:rsidR="00FA4CE2" w:rsidRDefault="00FA4CE2" w:rsidP="00FA4CE2">
      <w:pPr>
        <w:spacing w:before="240"/>
        <w:rPr>
          <w:rFonts w:ascii="Arial" w:hAnsi="Arial" w:cs="Arial"/>
        </w:rPr>
      </w:pPr>
      <w:r w:rsidRPr="1FA18BD4">
        <w:rPr>
          <w:rFonts w:ascii="Arial" w:hAnsi="Arial" w:cs="Arial"/>
          <w:b/>
          <w:bCs/>
          <w:u w:val="single"/>
        </w:rPr>
        <w:t>Cel</w:t>
      </w:r>
      <w:r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</w:rPr>
        <w:t>Analiza pracy sieci opartej na koncentratorze</w:t>
      </w:r>
    </w:p>
    <w:p w14:paraId="0DA9F29C" w14:textId="4BCD1274" w:rsidR="00FA4CE2" w:rsidRPr="00FA4CE2" w:rsidRDefault="00FA4CE2" w:rsidP="00FA4CE2">
      <w:pPr>
        <w:spacing w:before="240"/>
        <w:rPr>
          <w:rFonts w:ascii="Arial" w:hAnsi="Arial" w:cs="Arial"/>
          <w:b/>
          <w:bCs/>
          <w:u w:val="single"/>
        </w:rPr>
      </w:pPr>
      <w:r w:rsidRPr="00FA4CE2">
        <w:rPr>
          <w:rFonts w:ascii="Arial" w:hAnsi="Arial" w:cs="Arial"/>
          <w:b/>
          <w:bCs/>
          <w:u w:val="single"/>
        </w:rPr>
        <w:t>Wyniki:</w:t>
      </w:r>
    </w:p>
    <w:p w14:paraId="21A69A2A" w14:textId="53110986" w:rsidR="00FA4CE2" w:rsidRPr="00051667" w:rsidRDefault="00FA4CE2" w:rsidP="00051667">
      <w:pPr>
        <w:spacing w:before="240"/>
        <w:rPr>
          <w:rFonts w:ascii="Arial" w:hAnsi="Arial" w:cs="Arial"/>
          <w:sz w:val="22"/>
          <w:szCs w:val="22"/>
        </w:rPr>
      </w:pPr>
      <w:r w:rsidRPr="00FA4CE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A73218" wp14:editId="1ABFE546">
            <wp:extent cx="5759450" cy="409892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892D" w14:textId="5BA34BDC" w:rsidR="0043289C" w:rsidRDefault="00FA4CE2" w:rsidP="00D14B9E">
      <w:pPr>
        <w:spacing w:before="24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Wnioski:</w:t>
      </w:r>
    </w:p>
    <w:p w14:paraId="493C95A3" w14:textId="77777777" w:rsidR="00ED3853" w:rsidRDefault="00FA4CE2" w:rsidP="00FA4CE2">
      <w:pPr>
        <w:pStyle w:val="Akapitzlist"/>
        <w:numPr>
          <w:ilvl w:val="0"/>
          <w:numId w:val="21"/>
        </w:num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Komputer PC0 wysyła pakiety ARP do koncentratora Hub0.</w:t>
      </w:r>
    </w:p>
    <w:p w14:paraId="662E6D53" w14:textId="77777777" w:rsidR="00ED3853" w:rsidRDefault="00FA4CE2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Koncentrator przesyła je do wszystkich komputerów w sieci (oprócz oczywiście tego co wysyłał te pakiety). </w:t>
      </w:r>
    </w:p>
    <w:p w14:paraId="0AE25C65" w14:textId="77777777" w:rsidR="00ED3853" w:rsidRDefault="00FA4CE2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Urządzenia po otrzymaniu pakietów ARP weryfikują czy dany pakiet należy do nich. </w:t>
      </w:r>
    </w:p>
    <w:p w14:paraId="3A04E5A3" w14:textId="77777777" w:rsidR="00ED3853" w:rsidRDefault="00FA4CE2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Pakiet nie był skierowany do komputera PC2, czyli nie robi on nic.</w:t>
      </w:r>
    </w:p>
    <w:p w14:paraId="449A879E" w14:textId="77777777" w:rsidR="00ED3853" w:rsidRDefault="00FA4CE2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 w:rsidRPr="00ED3853">
        <w:rPr>
          <w:rFonts w:ascii="Arial" w:hAnsi="Arial" w:cs="Arial"/>
          <w:sz w:val="22"/>
          <w:szCs w:val="22"/>
        </w:rPr>
        <w:t xml:space="preserve">PC1 po otrzymaniu pakietu weryfikuje, że jest on skierowany do niego i odsyła go z powrotem do </w:t>
      </w:r>
      <w:r w:rsidR="00ED3853" w:rsidRPr="00ED3853">
        <w:rPr>
          <w:rFonts w:ascii="Arial" w:hAnsi="Arial" w:cs="Arial"/>
          <w:sz w:val="22"/>
          <w:szCs w:val="22"/>
        </w:rPr>
        <w:t xml:space="preserve">PC0 przez koncentrator. </w:t>
      </w:r>
    </w:p>
    <w:p w14:paraId="0CC07E3A" w14:textId="77777777" w:rsidR="00ED3853" w:rsidRDefault="00ED3853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 w:rsidRPr="00ED3853">
        <w:rPr>
          <w:rFonts w:ascii="Arial" w:hAnsi="Arial" w:cs="Arial"/>
          <w:sz w:val="22"/>
          <w:szCs w:val="22"/>
        </w:rPr>
        <w:t xml:space="preserve">Koncentrator znowu wysyła pakiet ARP, tym razem od komputera PC1 do wszystkich komputerów w sieci. </w:t>
      </w:r>
    </w:p>
    <w:p w14:paraId="4240FF03" w14:textId="77777777" w:rsidR="00ED3853" w:rsidRDefault="00ED3853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 w:rsidRPr="00ED3853">
        <w:rPr>
          <w:rFonts w:ascii="Arial" w:hAnsi="Arial" w:cs="Arial"/>
          <w:sz w:val="22"/>
          <w:szCs w:val="22"/>
        </w:rPr>
        <w:t xml:space="preserve">PC2 weryfikuje, że pakiet go nie dotyczy i nic nie robi. </w:t>
      </w:r>
    </w:p>
    <w:p w14:paraId="22A20D04" w14:textId="5283F3AD" w:rsidR="00FA4CE2" w:rsidRDefault="00ED3853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 w:rsidRPr="00ED3853">
        <w:rPr>
          <w:rFonts w:ascii="Arial" w:hAnsi="Arial" w:cs="Arial"/>
          <w:sz w:val="22"/>
          <w:szCs w:val="22"/>
        </w:rPr>
        <w:t>PC0 odbiera odpowiedź od PC1 i zostaje utworzone połączenie między nimi.</w:t>
      </w:r>
    </w:p>
    <w:p w14:paraId="2B2808AB" w14:textId="012A1A2C" w:rsidR="00ED3853" w:rsidRDefault="00ED3853" w:rsidP="00ED3853">
      <w:pPr>
        <w:pStyle w:val="Akapitzlist"/>
        <w:numPr>
          <w:ilvl w:val="0"/>
          <w:numId w:val="21"/>
        </w:num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 PC0 zostaje utworzony pakiet I</w:t>
      </w:r>
      <w:r w:rsidR="00F724B0">
        <w:rPr>
          <w:rFonts w:ascii="Arial" w:hAnsi="Arial" w:cs="Arial"/>
          <w:sz w:val="22"/>
          <w:szCs w:val="22"/>
        </w:rPr>
        <w:t>CM</w:t>
      </w:r>
      <w:r>
        <w:rPr>
          <w:rFonts w:ascii="Arial" w:hAnsi="Arial" w:cs="Arial"/>
          <w:sz w:val="22"/>
          <w:szCs w:val="22"/>
        </w:rPr>
        <w:t>P</w:t>
      </w:r>
    </w:p>
    <w:p w14:paraId="74C97C08" w14:textId="48F99089" w:rsidR="00ED3853" w:rsidRDefault="00ED3853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PC0 przesyła go do koncentratora.</w:t>
      </w:r>
    </w:p>
    <w:p w14:paraId="292ABC40" w14:textId="55436418" w:rsidR="00ED3853" w:rsidRDefault="00ED3853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Koncentrator rozsyła pakiet po całej sieci.</w:t>
      </w:r>
    </w:p>
    <w:p w14:paraId="1563D360" w14:textId="6A01CD65" w:rsidR="00ED3853" w:rsidRDefault="00ED3853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PC2 odrzuca pakiet, ponieważ nie był on skierowany do niego.</w:t>
      </w:r>
    </w:p>
    <w:p w14:paraId="623179F3" w14:textId="44EFD978" w:rsidR="00ED3853" w:rsidRDefault="00ED3853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PC1 potwierdza pakiet i odsyła go do koncentratora. </w:t>
      </w:r>
    </w:p>
    <w:p w14:paraId="4076AE41" w14:textId="58A88E07" w:rsidR="00ED3853" w:rsidRDefault="00ED3853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Koncentrator wysyła odebrany pakiet od komputera PC1 </w:t>
      </w:r>
      <w:r w:rsidR="00F724B0">
        <w:rPr>
          <w:rFonts w:ascii="Arial" w:hAnsi="Arial" w:cs="Arial"/>
          <w:sz w:val="22"/>
          <w:szCs w:val="22"/>
        </w:rPr>
        <w:t>do całej sieci.</w:t>
      </w:r>
    </w:p>
    <w:p w14:paraId="555D9196" w14:textId="49E34F89" w:rsidR="00F724B0" w:rsidRDefault="00F724B0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PC2 odrzuca pakiet.</w:t>
      </w:r>
    </w:p>
    <w:p w14:paraId="306F05A0" w14:textId="5FD7647D" w:rsidR="00F724B0" w:rsidRDefault="00F724B0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PC0 odbiera pakiet.</w:t>
      </w:r>
    </w:p>
    <w:p w14:paraId="653703EC" w14:textId="31EAFBE8" w:rsidR="00F724B0" w:rsidRDefault="00F724B0" w:rsidP="00F724B0">
      <w:pPr>
        <w:pStyle w:val="Akapitzlist"/>
        <w:numPr>
          <w:ilvl w:val="0"/>
          <w:numId w:val="21"/>
        </w:num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Koncentrator nie weryfikuje wcześniej adresu odbiorcy pakietu tylko rozsyła go po całej sieci, nasz pakiet trafia więc do każdego komputera podłączonego do sieci. Dzieje się to zarówno z pakietami ARP jak i ICMP.</w:t>
      </w:r>
    </w:p>
    <w:p w14:paraId="1ECEBB84" w14:textId="77777777" w:rsidR="00F724B0" w:rsidRDefault="00F724B0" w:rsidP="00F724B0">
      <w:pPr>
        <w:pStyle w:val="Akapitzlist"/>
        <w:spacing w:before="240"/>
        <w:rPr>
          <w:rFonts w:ascii="Arial" w:hAnsi="Arial" w:cs="Arial"/>
          <w:sz w:val="22"/>
          <w:szCs w:val="22"/>
        </w:rPr>
      </w:pPr>
    </w:p>
    <w:p w14:paraId="59ACFB4F" w14:textId="77777777" w:rsidR="00F724B0" w:rsidRPr="00ED3853" w:rsidRDefault="00F724B0" w:rsidP="00ED3853">
      <w:pPr>
        <w:pStyle w:val="Akapitzlist"/>
        <w:spacing w:before="240"/>
        <w:rPr>
          <w:rFonts w:ascii="Arial" w:hAnsi="Arial" w:cs="Arial"/>
          <w:sz w:val="22"/>
          <w:szCs w:val="22"/>
        </w:rPr>
      </w:pPr>
    </w:p>
    <w:p w14:paraId="01714A0A" w14:textId="77777777" w:rsidR="00F724B0" w:rsidRPr="00C21542" w:rsidRDefault="00F724B0" w:rsidP="00F724B0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720"/>
        </w:tabs>
        <w:spacing w:before="240"/>
        <w:ind w:left="0" w:firstLine="0"/>
        <w:jc w:val="center"/>
        <w:rPr>
          <w:rFonts w:ascii="Arial" w:hAnsi="Arial" w:cs="Arial"/>
          <w:b/>
        </w:rPr>
      </w:pPr>
    </w:p>
    <w:p w14:paraId="21E4B165" w14:textId="32BFE90F" w:rsidR="00FA4CE2" w:rsidRDefault="00F724B0" w:rsidP="00F724B0">
      <w:pPr>
        <w:spacing w:before="240"/>
        <w:rPr>
          <w:rFonts w:ascii="Arial" w:hAnsi="Arial" w:cs="Arial"/>
        </w:rPr>
      </w:pPr>
      <w:r w:rsidRPr="1FA18BD4">
        <w:rPr>
          <w:rFonts w:ascii="Arial" w:hAnsi="Arial" w:cs="Arial"/>
          <w:b/>
          <w:bCs/>
          <w:u w:val="single"/>
        </w:rPr>
        <w:t>Cel</w:t>
      </w:r>
      <w:r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</w:rPr>
        <w:t>Obserwacja pracy koncentratora przy zwiększonym ruchu sieci.</w:t>
      </w:r>
    </w:p>
    <w:p w14:paraId="6AFBEA13" w14:textId="1884A26F" w:rsidR="00F724B0" w:rsidRDefault="00F724B0" w:rsidP="00F724B0">
      <w:pPr>
        <w:spacing w:before="240"/>
        <w:rPr>
          <w:rFonts w:ascii="Arial" w:hAnsi="Arial" w:cs="Arial"/>
          <w:b/>
          <w:bCs/>
          <w:u w:val="single"/>
        </w:rPr>
      </w:pPr>
      <w:r w:rsidRPr="00F724B0">
        <w:rPr>
          <w:rFonts w:ascii="Arial" w:hAnsi="Arial" w:cs="Arial"/>
          <w:b/>
          <w:bCs/>
          <w:u w:val="single"/>
        </w:rPr>
        <w:t>Wyniki:</w:t>
      </w:r>
      <w:r w:rsidRPr="00F724B0">
        <w:rPr>
          <w:noProof/>
        </w:rPr>
        <w:t xml:space="preserve"> </w:t>
      </w:r>
    </w:p>
    <w:p w14:paraId="33584D9F" w14:textId="681098BB" w:rsidR="00A21A91" w:rsidRDefault="00A21A91" w:rsidP="00F724B0">
      <w:pPr>
        <w:spacing w:before="240"/>
        <w:rPr>
          <w:rFonts w:ascii="Arial" w:hAnsi="Arial" w:cs="Arial"/>
          <w:b/>
          <w:bCs/>
          <w:u w:val="single"/>
        </w:rPr>
      </w:pPr>
      <w:r w:rsidRPr="00A21A91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0F14FBC5" wp14:editId="3D119F14">
            <wp:extent cx="5759450" cy="402971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2F4C" w14:textId="3A789405" w:rsidR="00A21A91" w:rsidRDefault="00A21A91" w:rsidP="00F724B0">
      <w:pPr>
        <w:spacing w:before="24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Wnioski:</w:t>
      </w:r>
    </w:p>
    <w:p w14:paraId="3ED351ED" w14:textId="3F6C5D40" w:rsidR="00A21A91" w:rsidRPr="004D64BB" w:rsidRDefault="004D64BB" w:rsidP="00A21A91">
      <w:pPr>
        <w:pStyle w:val="Akapitzlist"/>
        <w:numPr>
          <w:ilvl w:val="0"/>
          <w:numId w:val="22"/>
        </w:numPr>
        <w:spacing w:before="24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PC0 i PC1 tworzą pakiety ICMP</w:t>
      </w:r>
    </w:p>
    <w:p w14:paraId="3B423F2F" w14:textId="428BC08C" w:rsidR="004D64BB" w:rsidRDefault="004D64BB" w:rsidP="004D64BB">
      <w:pPr>
        <w:pStyle w:val="Akapitzlist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PC1 tworzy pakiet ARP, ponieważ nie ma adresu IP PC2 w swojej tablicy</w:t>
      </w:r>
    </w:p>
    <w:p w14:paraId="0666839E" w14:textId="5BC31C0D" w:rsidR="004D64BB" w:rsidRDefault="004D64BB" w:rsidP="004D64BB">
      <w:pPr>
        <w:pStyle w:val="Akapitzlist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PC0 wysyła pakiet ICMP do koncentratora</w:t>
      </w:r>
    </w:p>
    <w:p w14:paraId="671818EE" w14:textId="5CB790B2" w:rsidR="004D64BB" w:rsidRDefault="004D64BB" w:rsidP="004D64BB">
      <w:pPr>
        <w:pStyle w:val="Akapitzlist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PC1 wysyła pakiet ARP do koncentratora</w:t>
      </w:r>
    </w:p>
    <w:p w14:paraId="0936F095" w14:textId="741650C9" w:rsidR="004D64BB" w:rsidRDefault="004D64BB" w:rsidP="004D64BB">
      <w:pPr>
        <w:pStyle w:val="Akapitzlist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Koncentrator rozsyła pakiet ICMP po całej sieci</w:t>
      </w:r>
    </w:p>
    <w:p w14:paraId="17262E53" w14:textId="6DFE2AE8" w:rsidR="00100935" w:rsidRDefault="00100935" w:rsidP="004D64BB">
      <w:pPr>
        <w:pStyle w:val="Akapitzlist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Cała komunikacja w sieci zawiesza się.</w:t>
      </w:r>
    </w:p>
    <w:p w14:paraId="4AC1012A" w14:textId="744EDBD2" w:rsidR="00100935" w:rsidRDefault="00100935" w:rsidP="004D64BB">
      <w:pPr>
        <w:pStyle w:val="Akapitzlist"/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Ciekawym zjawiskiem jest to, że koncentrator nie rozpoznaje od jakiego urządzenia otrzymuje pakiety. W wyniku czego pakiet ICMP pochodzący a PC0 został przez koncentrator do niego odesłany co nie miało miejsca w ćwiczeniu 3. </w:t>
      </w:r>
    </w:p>
    <w:p w14:paraId="64F86DEF" w14:textId="48B52FDE" w:rsidR="00100935" w:rsidRPr="00100935" w:rsidRDefault="00FA79A1" w:rsidP="00100935">
      <w:pPr>
        <w:pStyle w:val="Akapitzlist"/>
        <w:numPr>
          <w:ilvl w:val="0"/>
          <w:numId w:val="2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Przykładem domeny z ćwiczenia 4 jest Ethernet.</w:t>
      </w:r>
      <w:r w:rsidRPr="00FA79A1">
        <w:t xml:space="preserve"> </w:t>
      </w:r>
      <w:r w:rsidRPr="00FA79A1">
        <w:rPr>
          <w:rFonts w:ascii="Arial" w:hAnsi="Arial" w:cs="Arial"/>
        </w:rPr>
        <w:t>Koncentrator odbiera z wielu dołączonych do niego modemów sygnały i przesyła je przez jedno szybko pracujące łącze do węzła sieci Internet.</w:t>
      </w:r>
      <w:r>
        <w:rPr>
          <w:rFonts w:ascii="Arial" w:hAnsi="Arial" w:cs="Arial"/>
        </w:rPr>
        <w:t xml:space="preserve"> </w:t>
      </w:r>
      <w:r w:rsidRPr="00FA79A1">
        <w:rPr>
          <w:rFonts w:ascii="Arial" w:hAnsi="Arial" w:cs="Arial"/>
        </w:rPr>
        <w:t>Koncentratory są używane w lokalnych sieciach komputerowych do odbierania danych z wielu stanowisk pracy i kierowania ich do kolejnego segmentu sieci.</w:t>
      </w:r>
    </w:p>
    <w:p w14:paraId="1B4C322D" w14:textId="77777777" w:rsidR="00F724B0" w:rsidRPr="00F724B0" w:rsidRDefault="00F724B0" w:rsidP="00F724B0">
      <w:pPr>
        <w:spacing w:before="240"/>
        <w:rPr>
          <w:rFonts w:ascii="Arial" w:hAnsi="Arial" w:cs="Arial"/>
          <w:sz w:val="22"/>
          <w:szCs w:val="22"/>
        </w:rPr>
      </w:pPr>
    </w:p>
    <w:sectPr w:rsidR="00F724B0" w:rsidRPr="00F724B0">
      <w:headerReference w:type="default" r:id="rId11"/>
      <w:footerReference w:type="default" r:id="rId12"/>
      <w:pgSz w:w="11906" w:h="16838" w:code="9"/>
      <w:pgMar w:top="1418" w:right="1418" w:bottom="1418" w:left="1418" w:header="624" w:footer="79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08293" w14:textId="77777777" w:rsidR="00374C1B" w:rsidRDefault="00374C1B">
      <w:r>
        <w:separator/>
      </w:r>
    </w:p>
    <w:p w14:paraId="480DEEA9" w14:textId="77777777" w:rsidR="00374C1B" w:rsidRDefault="00374C1B"/>
  </w:endnote>
  <w:endnote w:type="continuationSeparator" w:id="0">
    <w:p w14:paraId="0E9E999D" w14:textId="77777777" w:rsidR="00374C1B" w:rsidRDefault="00374C1B">
      <w:r>
        <w:continuationSeparator/>
      </w:r>
    </w:p>
    <w:p w14:paraId="7577CB2A" w14:textId="77777777" w:rsidR="00374C1B" w:rsidRDefault="00374C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CB77" w14:textId="77777777" w:rsidR="007B2187" w:rsidRDefault="007B2187">
    <w:pPr>
      <w:pBdr>
        <w:top w:val="single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AC30A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88C88" w14:textId="77777777" w:rsidR="00374C1B" w:rsidRDefault="00374C1B">
      <w:r>
        <w:separator/>
      </w:r>
    </w:p>
    <w:p w14:paraId="2324410F" w14:textId="77777777" w:rsidR="00374C1B" w:rsidRDefault="00374C1B"/>
  </w:footnote>
  <w:footnote w:type="continuationSeparator" w:id="0">
    <w:p w14:paraId="02D2FF34" w14:textId="77777777" w:rsidR="00374C1B" w:rsidRDefault="00374C1B">
      <w:r>
        <w:continuationSeparator/>
      </w:r>
    </w:p>
    <w:p w14:paraId="739522DD" w14:textId="77777777" w:rsidR="00374C1B" w:rsidRDefault="00374C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D3A6E" w14:textId="77777777" w:rsidR="007B2187" w:rsidRPr="007F2E82" w:rsidRDefault="00D21B1E" w:rsidP="004044DA">
    <w:pPr>
      <w:pBdr>
        <w:bottom w:val="single" w:sz="6" w:space="1" w:color="auto"/>
      </w:pBdr>
      <w:jc w:val="center"/>
      <w:rPr>
        <w:rFonts w:ascii="Arial" w:hAnsi="Arial"/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1A75481" wp14:editId="07777777">
          <wp:simplePos x="0" y="0"/>
          <wp:positionH relativeFrom="column">
            <wp:posOffset>4904740</wp:posOffset>
          </wp:positionH>
          <wp:positionV relativeFrom="paragraph">
            <wp:posOffset>-227330</wp:posOffset>
          </wp:positionV>
          <wp:extent cx="971550" cy="72834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728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53B4D064" wp14:editId="07777777">
          <wp:simplePos x="0" y="0"/>
          <wp:positionH relativeFrom="column">
            <wp:posOffset>15875</wp:posOffset>
          </wp:positionH>
          <wp:positionV relativeFrom="paragraph">
            <wp:posOffset>10160</wp:posOffset>
          </wp:positionV>
          <wp:extent cx="381635" cy="38163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B1FF74B" w:rsidRPr="097D86E9">
      <w:rPr>
        <w:rFonts w:ascii="Arial" w:hAnsi="Arial"/>
        <w:b/>
        <w:bCs/>
        <w:spacing w:val="20"/>
      </w:rPr>
      <w:t xml:space="preserve"> PODSTAWY SIECI KOMPUTEROWYCH</w:t>
    </w:r>
  </w:p>
  <w:p w14:paraId="0E27B00A" w14:textId="77777777" w:rsidR="007B2187" w:rsidRDefault="007B2187">
    <w:pPr>
      <w:pBdr>
        <w:bottom w:val="single" w:sz="6" w:space="1" w:color="auto"/>
      </w:pBdr>
      <w:jc w:val="center"/>
      <w:rPr>
        <w:rFonts w:ascii="Arial" w:hAnsi="Arial"/>
        <w:b/>
        <w:sz w:val="18"/>
      </w:rPr>
    </w:pPr>
  </w:p>
  <w:p w14:paraId="45DC2558" w14:textId="77777777" w:rsidR="007B2187" w:rsidRDefault="00A452C1">
    <w:pPr>
      <w:pBdr>
        <w:bottom w:val="single" w:sz="6" w:space="1" w:color="auto"/>
      </w:pBdr>
      <w:spacing w:after="120"/>
      <w:jc w:val="center"/>
      <w:rPr>
        <w:u w:val="single"/>
      </w:rPr>
    </w:pPr>
    <w:r>
      <w:rPr>
        <w:rFonts w:ascii="Arial" w:hAnsi="Arial" w:cs="Arial"/>
        <w:b/>
        <w:sz w:val="18"/>
        <w:szCs w:val="18"/>
      </w:rPr>
      <w:t>Sprawozdanie z ćwiczeń laboratoryjnych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623F"/>
    <w:multiLevelType w:val="multilevel"/>
    <w:tmpl w:val="CA30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A71409D"/>
    <w:multiLevelType w:val="hybridMultilevel"/>
    <w:tmpl w:val="159C5D1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92C0B"/>
    <w:multiLevelType w:val="hybridMultilevel"/>
    <w:tmpl w:val="D304E6BA"/>
    <w:lvl w:ilvl="0" w:tplc="1B68B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44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82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E8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49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EE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A7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4E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A6A8D"/>
    <w:multiLevelType w:val="hybridMultilevel"/>
    <w:tmpl w:val="CB0AFB9A"/>
    <w:lvl w:ilvl="0" w:tplc="CFA6C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CC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A1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C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A3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A6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46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6F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188B"/>
    <w:multiLevelType w:val="hybridMultilevel"/>
    <w:tmpl w:val="CE2E3530"/>
    <w:lvl w:ilvl="0" w:tplc="865A9EB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C4A5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26836"/>
    <w:multiLevelType w:val="multilevel"/>
    <w:tmpl w:val="77705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DEF10AE"/>
    <w:multiLevelType w:val="multilevel"/>
    <w:tmpl w:val="0A5CD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03E145B"/>
    <w:multiLevelType w:val="multilevel"/>
    <w:tmpl w:val="9760CA86"/>
    <w:lvl w:ilvl="0">
      <w:start w:val="1"/>
      <w:numFmt w:val="decimal"/>
      <w:pStyle w:val="wiczenienr"/>
      <w:lvlText w:val="Ćwiczenie %1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gwek2"/>
      <w:lvlText w:val="Sekcja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Nagwek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Nagwek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Nagwek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Nagwek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Nagwek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Nagwek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Nagwek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8" w15:restartNumberingAfterBreak="0">
    <w:nsid w:val="3B321F10"/>
    <w:multiLevelType w:val="hybridMultilevel"/>
    <w:tmpl w:val="A558AB72"/>
    <w:lvl w:ilvl="0" w:tplc="E49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28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44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C0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4E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ED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2D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E5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C3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4476C"/>
    <w:multiLevelType w:val="hybridMultilevel"/>
    <w:tmpl w:val="6CEC1E9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F2468"/>
    <w:multiLevelType w:val="hybridMultilevel"/>
    <w:tmpl w:val="C902DC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3A3B6A"/>
    <w:multiLevelType w:val="multilevel"/>
    <w:tmpl w:val="0A5E26DC"/>
    <w:lvl w:ilvl="0">
      <w:start w:val="1"/>
      <w:numFmt w:val="decimal"/>
      <w:pStyle w:val="Zadanienr"/>
      <w:lvlText w:val="Zadanie %1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Sekcja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2" w15:restartNumberingAfterBreak="0">
    <w:nsid w:val="44553C2B"/>
    <w:multiLevelType w:val="multilevel"/>
    <w:tmpl w:val="96ACB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9656B04"/>
    <w:multiLevelType w:val="multilevel"/>
    <w:tmpl w:val="96ACBD32"/>
    <w:lvl w:ilvl="0">
      <w:start w:val="1"/>
      <w:numFmt w:val="decimal"/>
      <w:pStyle w:val="Wyliczenie-poziom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Wyliczenie-poziom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EA00B5F"/>
    <w:multiLevelType w:val="hybridMultilevel"/>
    <w:tmpl w:val="C12AD88E"/>
    <w:lvl w:ilvl="0" w:tplc="B348526E">
      <w:start w:val="1"/>
      <w:numFmt w:val="decimal"/>
      <w:lvlText w:val="ĆWICZENIE 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1F523E"/>
    <w:multiLevelType w:val="hybridMultilevel"/>
    <w:tmpl w:val="1A6C03FE"/>
    <w:lvl w:ilvl="0" w:tplc="D64A7176">
      <w:start w:val="1"/>
      <w:numFmt w:val="bullet"/>
      <w:pStyle w:val="Wypunktowanie-poziom1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4"/>
        <w:szCs w:val="24"/>
      </w:rPr>
    </w:lvl>
    <w:lvl w:ilvl="1" w:tplc="897A799E">
      <w:start w:val="1"/>
      <w:numFmt w:val="bullet"/>
      <w:pStyle w:val="Wypunktowanie-poziom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D1482"/>
    <w:multiLevelType w:val="hybridMultilevel"/>
    <w:tmpl w:val="04C437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A10C6"/>
    <w:multiLevelType w:val="hybridMultilevel"/>
    <w:tmpl w:val="5AA0459A"/>
    <w:lvl w:ilvl="0" w:tplc="A6C45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46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0B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62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89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0B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04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03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E8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51B3E"/>
    <w:multiLevelType w:val="hybridMultilevel"/>
    <w:tmpl w:val="930C97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556C0"/>
    <w:multiLevelType w:val="hybridMultilevel"/>
    <w:tmpl w:val="93AA45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A661A"/>
    <w:multiLevelType w:val="multilevel"/>
    <w:tmpl w:val="8054B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7"/>
  </w:num>
  <w:num w:numId="5">
    <w:abstractNumId w:val="15"/>
  </w:num>
  <w:num w:numId="6">
    <w:abstractNumId w:val="7"/>
  </w:num>
  <w:num w:numId="7">
    <w:abstractNumId w:val="11"/>
  </w:num>
  <w:num w:numId="8">
    <w:abstractNumId w:val="13"/>
  </w:num>
  <w:num w:numId="9">
    <w:abstractNumId w:val="0"/>
  </w:num>
  <w:num w:numId="10">
    <w:abstractNumId w:val="6"/>
  </w:num>
  <w:num w:numId="11">
    <w:abstractNumId w:val="5"/>
  </w:num>
  <w:num w:numId="12">
    <w:abstractNumId w:val="10"/>
  </w:num>
  <w:num w:numId="13">
    <w:abstractNumId w:val="1"/>
  </w:num>
  <w:num w:numId="14">
    <w:abstractNumId w:val="12"/>
  </w:num>
  <w:num w:numId="15">
    <w:abstractNumId w:val="20"/>
  </w:num>
  <w:num w:numId="16">
    <w:abstractNumId w:val="13"/>
  </w:num>
  <w:num w:numId="17">
    <w:abstractNumId w:val="4"/>
  </w:num>
  <w:num w:numId="18">
    <w:abstractNumId w:val="9"/>
  </w:num>
  <w:num w:numId="19">
    <w:abstractNumId w:val="18"/>
  </w:num>
  <w:num w:numId="20">
    <w:abstractNumId w:val="14"/>
  </w:num>
  <w:num w:numId="21">
    <w:abstractNumId w:val="19"/>
  </w:num>
  <w:num w:numId="2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2"/>
  <w:drawingGridVerticalSpacing w:val="136"/>
  <w:displayHorizontalDrawingGridEvery w:val="0"/>
  <w:displayVerticalDrawingGridEvery w:val="2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39"/>
    <w:rsid w:val="00001355"/>
    <w:rsid w:val="00005204"/>
    <w:rsid w:val="00006AFD"/>
    <w:rsid w:val="00010EB0"/>
    <w:rsid w:val="0001725F"/>
    <w:rsid w:val="000210EE"/>
    <w:rsid w:val="00024748"/>
    <w:rsid w:val="00024D1F"/>
    <w:rsid w:val="00030B1C"/>
    <w:rsid w:val="0003106D"/>
    <w:rsid w:val="000327AE"/>
    <w:rsid w:val="0003359A"/>
    <w:rsid w:val="00035465"/>
    <w:rsid w:val="00035AC9"/>
    <w:rsid w:val="00036A44"/>
    <w:rsid w:val="00042BB4"/>
    <w:rsid w:val="00042E31"/>
    <w:rsid w:val="0004533A"/>
    <w:rsid w:val="00051583"/>
    <w:rsid w:val="00051667"/>
    <w:rsid w:val="0005B144"/>
    <w:rsid w:val="00062184"/>
    <w:rsid w:val="00062F4D"/>
    <w:rsid w:val="00067DF4"/>
    <w:rsid w:val="00071F2C"/>
    <w:rsid w:val="00072381"/>
    <w:rsid w:val="0007271B"/>
    <w:rsid w:val="00077666"/>
    <w:rsid w:val="00077980"/>
    <w:rsid w:val="00080AA4"/>
    <w:rsid w:val="00082241"/>
    <w:rsid w:val="0008539C"/>
    <w:rsid w:val="00094D6A"/>
    <w:rsid w:val="000A1E22"/>
    <w:rsid w:val="000B2FE6"/>
    <w:rsid w:val="000B4423"/>
    <w:rsid w:val="000B5A72"/>
    <w:rsid w:val="000B7628"/>
    <w:rsid w:val="000C2C44"/>
    <w:rsid w:val="000C35FC"/>
    <w:rsid w:val="000C65FC"/>
    <w:rsid w:val="000D1411"/>
    <w:rsid w:val="000E2540"/>
    <w:rsid w:val="000E746D"/>
    <w:rsid w:val="000F2C19"/>
    <w:rsid w:val="000F5677"/>
    <w:rsid w:val="00100935"/>
    <w:rsid w:val="001037D9"/>
    <w:rsid w:val="00103B03"/>
    <w:rsid w:val="00105EB1"/>
    <w:rsid w:val="0012183F"/>
    <w:rsid w:val="00122FA5"/>
    <w:rsid w:val="00123F19"/>
    <w:rsid w:val="00133C01"/>
    <w:rsid w:val="00144294"/>
    <w:rsid w:val="00147203"/>
    <w:rsid w:val="001476EE"/>
    <w:rsid w:val="00151A67"/>
    <w:rsid w:val="00154E85"/>
    <w:rsid w:val="001570D7"/>
    <w:rsid w:val="001573B7"/>
    <w:rsid w:val="00157FE3"/>
    <w:rsid w:val="00160483"/>
    <w:rsid w:val="001604E7"/>
    <w:rsid w:val="001628C5"/>
    <w:rsid w:val="001632F7"/>
    <w:rsid w:val="00165D7A"/>
    <w:rsid w:val="00171939"/>
    <w:rsid w:val="00180F13"/>
    <w:rsid w:val="00181F61"/>
    <w:rsid w:val="00187B66"/>
    <w:rsid w:val="00190AD4"/>
    <w:rsid w:val="00192470"/>
    <w:rsid w:val="00193104"/>
    <w:rsid w:val="0019414E"/>
    <w:rsid w:val="001974D6"/>
    <w:rsid w:val="001A1D0E"/>
    <w:rsid w:val="001A1E70"/>
    <w:rsid w:val="001A1F28"/>
    <w:rsid w:val="001A5F10"/>
    <w:rsid w:val="001B27E1"/>
    <w:rsid w:val="001C17D9"/>
    <w:rsid w:val="001C45E7"/>
    <w:rsid w:val="001C52AF"/>
    <w:rsid w:val="001C694C"/>
    <w:rsid w:val="001D335F"/>
    <w:rsid w:val="001D4B99"/>
    <w:rsid w:val="001E12BE"/>
    <w:rsid w:val="001E58AE"/>
    <w:rsid w:val="001E654A"/>
    <w:rsid w:val="001F258F"/>
    <w:rsid w:val="001F3447"/>
    <w:rsid w:val="001F40AA"/>
    <w:rsid w:val="00202021"/>
    <w:rsid w:val="00205366"/>
    <w:rsid w:val="00207865"/>
    <w:rsid w:val="00207C4F"/>
    <w:rsid w:val="00210840"/>
    <w:rsid w:val="002115E8"/>
    <w:rsid w:val="00212847"/>
    <w:rsid w:val="00216CF4"/>
    <w:rsid w:val="00217933"/>
    <w:rsid w:val="00224D8B"/>
    <w:rsid w:val="002302A5"/>
    <w:rsid w:val="00232610"/>
    <w:rsid w:val="0023491F"/>
    <w:rsid w:val="00236427"/>
    <w:rsid w:val="00236FF5"/>
    <w:rsid w:val="002410DD"/>
    <w:rsid w:val="00242217"/>
    <w:rsid w:val="00244B1F"/>
    <w:rsid w:val="00250F6A"/>
    <w:rsid w:val="00252307"/>
    <w:rsid w:val="002530A4"/>
    <w:rsid w:val="00270BD8"/>
    <w:rsid w:val="0027349A"/>
    <w:rsid w:val="00286342"/>
    <w:rsid w:val="0029567F"/>
    <w:rsid w:val="002A23CF"/>
    <w:rsid w:val="002B0680"/>
    <w:rsid w:val="002B55A6"/>
    <w:rsid w:val="002B5FE2"/>
    <w:rsid w:val="002C0E99"/>
    <w:rsid w:val="002C387F"/>
    <w:rsid w:val="002C64C5"/>
    <w:rsid w:val="002D0984"/>
    <w:rsid w:val="002D0F88"/>
    <w:rsid w:val="002D4399"/>
    <w:rsid w:val="002D75BD"/>
    <w:rsid w:val="002E11BB"/>
    <w:rsid w:val="002E2EA8"/>
    <w:rsid w:val="002E4455"/>
    <w:rsid w:val="002E6181"/>
    <w:rsid w:val="002E79E2"/>
    <w:rsid w:val="002F404C"/>
    <w:rsid w:val="002F5AC1"/>
    <w:rsid w:val="002F67AA"/>
    <w:rsid w:val="0030381E"/>
    <w:rsid w:val="003118E7"/>
    <w:rsid w:val="0031398B"/>
    <w:rsid w:val="00314927"/>
    <w:rsid w:val="00314D34"/>
    <w:rsid w:val="00315968"/>
    <w:rsid w:val="003205DB"/>
    <w:rsid w:val="00326386"/>
    <w:rsid w:val="00331540"/>
    <w:rsid w:val="00341AFA"/>
    <w:rsid w:val="00342189"/>
    <w:rsid w:val="00364C8D"/>
    <w:rsid w:val="00374C1B"/>
    <w:rsid w:val="00375D7A"/>
    <w:rsid w:val="003776E6"/>
    <w:rsid w:val="00377A89"/>
    <w:rsid w:val="00377D21"/>
    <w:rsid w:val="00377E12"/>
    <w:rsid w:val="00386FB5"/>
    <w:rsid w:val="00390143"/>
    <w:rsid w:val="003927BF"/>
    <w:rsid w:val="00393906"/>
    <w:rsid w:val="00394778"/>
    <w:rsid w:val="003970E7"/>
    <w:rsid w:val="003A27E3"/>
    <w:rsid w:val="003A6A5E"/>
    <w:rsid w:val="003B1A11"/>
    <w:rsid w:val="003B2D7D"/>
    <w:rsid w:val="003C1AAA"/>
    <w:rsid w:val="003C2306"/>
    <w:rsid w:val="003C4A70"/>
    <w:rsid w:val="003C711F"/>
    <w:rsid w:val="003D0DD8"/>
    <w:rsid w:val="003E294B"/>
    <w:rsid w:val="003E4B8D"/>
    <w:rsid w:val="003F19AA"/>
    <w:rsid w:val="003F245C"/>
    <w:rsid w:val="004044DA"/>
    <w:rsid w:val="004109AB"/>
    <w:rsid w:val="00410C1B"/>
    <w:rsid w:val="00417A2F"/>
    <w:rsid w:val="0042027C"/>
    <w:rsid w:val="004202DB"/>
    <w:rsid w:val="004248E0"/>
    <w:rsid w:val="00426924"/>
    <w:rsid w:val="00428C59"/>
    <w:rsid w:val="0043197B"/>
    <w:rsid w:val="0043289C"/>
    <w:rsid w:val="00440122"/>
    <w:rsid w:val="0044B56B"/>
    <w:rsid w:val="004553FB"/>
    <w:rsid w:val="00456020"/>
    <w:rsid w:val="004638AA"/>
    <w:rsid w:val="00472C0A"/>
    <w:rsid w:val="004733BB"/>
    <w:rsid w:val="00473DCD"/>
    <w:rsid w:val="00474191"/>
    <w:rsid w:val="00474BEA"/>
    <w:rsid w:val="00474F7A"/>
    <w:rsid w:val="004800B6"/>
    <w:rsid w:val="0048095D"/>
    <w:rsid w:val="004905F2"/>
    <w:rsid w:val="00491A47"/>
    <w:rsid w:val="0049571C"/>
    <w:rsid w:val="00497509"/>
    <w:rsid w:val="00497E0D"/>
    <w:rsid w:val="004A0AA2"/>
    <w:rsid w:val="004A5111"/>
    <w:rsid w:val="004B3311"/>
    <w:rsid w:val="004B40A8"/>
    <w:rsid w:val="004B5781"/>
    <w:rsid w:val="004D0823"/>
    <w:rsid w:val="004D4636"/>
    <w:rsid w:val="004D64BB"/>
    <w:rsid w:val="004E2FF1"/>
    <w:rsid w:val="00505C31"/>
    <w:rsid w:val="00510379"/>
    <w:rsid w:val="0051253A"/>
    <w:rsid w:val="005144A7"/>
    <w:rsid w:val="00515506"/>
    <w:rsid w:val="00515A31"/>
    <w:rsid w:val="00527F09"/>
    <w:rsid w:val="0053123B"/>
    <w:rsid w:val="00541173"/>
    <w:rsid w:val="00543748"/>
    <w:rsid w:val="00544E3E"/>
    <w:rsid w:val="00545DF0"/>
    <w:rsid w:val="005533A2"/>
    <w:rsid w:val="00553C79"/>
    <w:rsid w:val="005546B4"/>
    <w:rsid w:val="005557E4"/>
    <w:rsid w:val="005606DE"/>
    <w:rsid w:val="00560CFD"/>
    <w:rsid w:val="00561628"/>
    <w:rsid w:val="00563A48"/>
    <w:rsid w:val="00564A3A"/>
    <w:rsid w:val="00565D25"/>
    <w:rsid w:val="00573410"/>
    <w:rsid w:val="00574914"/>
    <w:rsid w:val="005804BF"/>
    <w:rsid w:val="00580F2B"/>
    <w:rsid w:val="00583257"/>
    <w:rsid w:val="00585889"/>
    <w:rsid w:val="00587A01"/>
    <w:rsid w:val="005922E3"/>
    <w:rsid w:val="0059316C"/>
    <w:rsid w:val="005A503B"/>
    <w:rsid w:val="005B384B"/>
    <w:rsid w:val="005B5008"/>
    <w:rsid w:val="005C0553"/>
    <w:rsid w:val="005C3DAC"/>
    <w:rsid w:val="005C6161"/>
    <w:rsid w:val="005D457B"/>
    <w:rsid w:val="005E1B7F"/>
    <w:rsid w:val="005E1E56"/>
    <w:rsid w:val="005E2203"/>
    <w:rsid w:val="005E4518"/>
    <w:rsid w:val="005E624C"/>
    <w:rsid w:val="005E7BAC"/>
    <w:rsid w:val="005F759E"/>
    <w:rsid w:val="006006AF"/>
    <w:rsid w:val="006047E0"/>
    <w:rsid w:val="0061146F"/>
    <w:rsid w:val="006129F4"/>
    <w:rsid w:val="006146DE"/>
    <w:rsid w:val="006278EE"/>
    <w:rsid w:val="006328A8"/>
    <w:rsid w:val="00635DDA"/>
    <w:rsid w:val="00640F04"/>
    <w:rsid w:val="00641EF6"/>
    <w:rsid w:val="00642683"/>
    <w:rsid w:val="00647F53"/>
    <w:rsid w:val="006553D2"/>
    <w:rsid w:val="00655734"/>
    <w:rsid w:val="00660AB2"/>
    <w:rsid w:val="006648B4"/>
    <w:rsid w:val="00666EB7"/>
    <w:rsid w:val="00670370"/>
    <w:rsid w:val="00671355"/>
    <w:rsid w:val="0067196E"/>
    <w:rsid w:val="00680BAF"/>
    <w:rsid w:val="00680F27"/>
    <w:rsid w:val="0068160B"/>
    <w:rsid w:val="00682070"/>
    <w:rsid w:val="00686786"/>
    <w:rsid w:val="00687E19"/>
    <w:rsid w:val="0069121A"/>
    <w:rsid w:val="00694FE3"/>
    <w:rsid w:val="00696A48"/>
    <w:rsid w:val="00696E09"/>
    <w:rsid w:val="006A2F20"/>
    <w:rsid w:val="006A5AE9"/>
    <w:rsid w:val="006A7D53"/>
    <w:rsid w:val="006B09BE"/>
    <w:rsid w:val="006B1222"/>
    <w:rsid w:val="006B4F36"/>
    <w:rsid w:val="006C1FBC"/>
    <w:rsid w:val="006C3428"/>
    <w:rsid w:val="006C4498"/>
    <w:rsid w:val="006C7DC2"/>
    <w:rsid w:val="006D1496"/>
    <w:rsid w:val="006D2C10"/>
    <w:rsid w:val="006D6690"/>
    <w:rsid w:val="006D7BC8"/>
    <w:rsid w:val="006E0EF4"/>
    <w:rsid w:val="006E1984"/>
    <w:rsid w:val="006E3B7C"/>
    <w:rsid w:val="006E61B5"/>
    <w:rsid w:val="006F031E"/>
    <w:rsid w:val="006F2460"/>
    <w:rsid w:val="006F24CE"/>
    <w:rsid w:val="006F4F82"/>
    <w:rsid w:val="006F5D64"/>
    <w:rsid w:val="007048C5"/>
    <w:rsid w:val="00705CAC"/>
    <w:rsid w:val="007079F1"/>
    <w:rsid w:val="00712AAD"/>
    <w:rsid w:val="0071468B"/>
    <w:rsid w:val="00720ACD"/>
    <w:rsid w:val="0073162D"/>
    <w:rsid w:val="007317C1"/>
    <w:rsid w:val="00734ADD"/>
    <w:rsid w:val="00737529"/>
    <w:rsid w:val="007378A8"/>
    <w:rsid w:val="00751897"/>
    <w:rsid w:val="00751E56"/>
    <w:rsid w:val="00753999"/>
    <w:rsid w:val="007619DA"/>
    <w:rsid w:val="00763922"/>
    <w:rsid w:val="00766396"/>
    <w:rsid w:val="00767EA8"/>
    <w:rsid w:val="00773A31"/>
    <w:rsid w:val="00775359"/>
    <w:rsid w:val="00780DDA"/>
    <w:rsid w:val="007818C6"/>
    <w:rsid w:val="00792AC5"/>
    <w:rsid w:val="007A4664"/>
    <w:rsid w:val="007A4F18"/>
    <w:rsid w:val="007A7519"/>
    <w:rsid w:val="007B2187"/>
    <w:rsid w:val="007B23E8"/>
    <w:rsid w:val="007B6F65"/>
    <w:rsid w:val="007C172F"/>
    <w:rsid w:val="007C1E30"/>
    <w:rsid w:val="007C5B9F"/>
    <w:rsid w:val="007C63F3"/>
    <w:rsid w:val="007C6E7C"/>
    <w:rsid w:val="007D2CC8"/>
    <w:rsid w:val="007D59CB"/>
    <w:rsid w:val="007F10D5"/>
    <w:rsid w:val="007F2E82"/>
    <w:rsid w:val="007F3E5F"/>
    <w:rsid w:val="007F42A4"/>
    <w:rsid w:val="007F4BAA"/>
    <w:rsid w:val="007F4C23"/>
    <w:rsid w:val="0080476F"/>
    <w:rsid w:val="00821A67"/>
    <w:rsid w:val="00823A93"/>
    <w:rsid w:val="008241AB"/>
    <w:rsid w:val="00825BCB"/>
    <w:rsid w:val="0082710E"/>
    <w:rsid w:val="00835C4F"/>
    <w:rsid w:val="0084388A"/>
    <w:rsid w:val="00843BB5"/>
    <w:rsid w:val="00847C7C"/>
    <w:rsid w:val="00854BAD"/>
    <w:rsid w:val="00860EB1"/>
    <w:rsid w:val="00865C29"/>
    <w:rsid w:val="00867912"/>
    <w:rsid w:val="0087095B"/>
    <w:rsid w:val="00882C30"/>
    <w:rsid w:val="00884A95"/>
    <w:rsid w:val="008863E4"/>
    <w:rsid w:val="008A014C"/>
    <w:rsid w:val="008A5213"/>
    <w:rsid w:val="008A73E9"/>
    <w:rsid w:val="008B27ED"/>
    <w:rsid w:val="008B395B"/>
    <w:rsid w:val="008B569F"/>
    <w:rsid w:val="008B6FEE"/>
    <w:rsid w:val="008C23F6"/>
    <w:rsid w:val="008D08CF"/>
    <w:rsid w:val="008D3B5A"/>
    <w:rsid w:val="008D458D"/>
    <w:rsid w:val="008D7107"/>
    <w:rsid w:val="008D7F7D"/>
    <w:rsid w:val="008E1087"/>
    <w:rsid w:val="008E3D4A"/>
    <w:rsid w:val="008E4D35"/>
    <w:rsid w:val="008E6430"/>
    <w:rsid w:val="008F6AF2"/>
    <w:rsid w:val="00900677"/>
    <w:rsid w:val="0090124C"/>
    <w:rsid w:val="00902A39"/>
    <w:rsid w:val="00903B2E"/>
    <w:rsid w:val="00906271"/>
    <w:rsid w:val="00912976"/>
    <w:rsid w:val="00913BB3"/>
    <w:rsid w:val="00914213"/>
    <w:rsid w:val="0091629F"/>
    <w:rsid w:val="0093064E"/>
    <w:rsid w:val="009357F1"/>
    <w:rsid w:val="00935A09"/>
    <w:rsid w:val="00944422"/>
    <w:rsid w:val="0095318C"/>
    <w:rsid w:val="009548C6"/>
    <w:rsid w:val="009613A8"/>
    <w:rsid w:val="0096682F"/>
    <w:rsid w:val="00966CFE"/>
    <w:rsid w:val="009710E7"/>
    <w:rsid w:val="00977701"/>
    <w:rsid w:val="009816D8"/>
    <w:rsid w:val="00982445"/>
    <w:rsid w:val="0098543A"/>
    <w:rsid w:val="00995566"/>
    <w:rsid w:val="009A69B2"/>
    <w:rsid w:val="009B2647"/>
    <w:rsid w:val="009B42DF"/>
    <w:rsid w:val="009B471C"/>
    <w:rsid w:val="009C3882"/>
    <w:rsid w:val="009C4A59"/>
    <w:rsid w:val="009C4D7B"/>
    <w:rsid w:val="009D34D0"/>
    <w:rsid w:val="009D469B"/>
    <w:rsid w:val="009E0579"/>
    <w:rsid w:val="009E50F3"/>
    <w:rsid w:val="009E5E3E"/>
    <w:rsid w:val="009F1902"/>
    <w:rsid w:val="009F2066"/>
    <w:rsid w:val="009F2B8A"/>
    <w:rsid w:val="009F40DC"/>
    <w:rsid w:val="009F57B7"/>
    <w:rsid w:val="00A06567"/>
    <w:rsid w:val="00A13667"/>
    <w:rsid w:val="00A21085"/>
    <w:rsid w:val="00A21260"/>
    <w:rsid w:val="00A21A91"/>
    <w:rsid w:val="00A21D8C"/>
    <w:rsid w:val="00A26711"/>
    <w:rsid w:val="00A3679D"/>
    <w:rsid w:val="00A417C1"/>
    <w:rsid w:val="00A452C1"/>
    <w:rsid w:val="00A4718A"/>
    <w:rsid w:val="00A50364"/>
    <w:rsid w:val="00A51D90"/>
    <w:rsid w:val="00A543B2"/>
    <w:rsid w:val="00A576AD"/>
    <w:rsid w:val="00A61A8C"/>
    <w:rsid w:val="00A71CEE"/>
    <w:rsid w:val="00A73EB1"/>
    <w:rsid w:val="00A75D6E"/>
    <w:rsid w:val="00A86CBB"/>
    <w:rsid w:val="00A96952"/>
    <w:rsid w:val="00A97135"/>
    <w:rsid w:val="00A97489"/>
    <w:rsid w:val="00AA2CDD"/>
    <w:rsid w:val="00AA6835"/>
    <w:rsid w:val="00AB0A73"/>
    <w:rsid w:val="00AB33B0"/>
    <w:rsid w:val="00AC114E"/>
    <w:rsid w:val="00AC1379"/>
    <w:rsid w:val="00AC15E8"/>
    <w:rsid w:val="00AC30A8"/>
    <w:rsid w:val="00AC751F"/>
    <w:rsid w:val="00AD6AF4"/>
    <w:rsid w:val="00AE0123"/>
    <w:rsid w:val="00AE050A"/>
    <w:rsid w:val="00AE0E8D"/>
    <w:rsid w:val="00AE5BF2"/>
    <w:rsid w:val="00AE7002"/>
    <w:rsid w:val="00AF114B"/>
    <w:rsid w:val="00AF2B06"/>
    <w:rsid w:val="00AF455C"/>
    <w:rsid w:val="00AF7AC6"/>
    <w:rsid w:val="00B00459"/>
    <w:rsid w:val="00B018DB"/>
    <w:rsid w:val="00B040B1"/>
    <w:rsid w:val="00B2284E"/>
    <w:rsid w:val="00B23AF0"/>
    <w:rsid w:val="00B3481A"/>
    <w:rsid w:val="00B406A9"/>
    <w:rsid w:val="00B47687"/>
    <w:rsid w:val="00B53FA8"/>
    <w:rsid w:val="00B55E67"/>
    <w:rsid w:val="00B63115"/>
    <w:rsid w:val="00B64198"/>
    <w:rsid w:val="00B645FF"/>
    <w:rsid w:val="00B64FB3"/>
    <w:rsid w:val="00B65B91"/>
    <w:rsid w:val="00B66C01"/>
    <w:rsid w:val="00B66E7E"/>
    <w:rsid w:val="00B675B1"/>
    <w:rsid w:val="00B70B2F"/>
    <w:rsid w:val="00B850B9"/>
    <w:rsid w:val="00B86131"/>
    <w:rsid w:val="00B8679F"/>
    <w:rsid w:val="00B971A6"/>
    <w:rsid w:val="00BB29B1"/>
    <w:rsid w:val="00BB412D"/>
    <w:rsid w:val="00BB5156"/>
    <w:rsid w:val="00BB61E6"/>
    <w:rsid w:val="00BC3840"/>
    <w:rsid w:val="00BC58F3"/>
    <w:rsid w:val="00BD0354"/>
    <w:rsid w:val="00BD1083"/>
    <w:rsid w:val="00BD3F2A"/>
    <w:rsid w:val="00BE349A"/>
    <w:rsid w:val="00BF0AE8"/>
    <w:rsid w:val="00BF38A6"/>
    <w:rsid w:val="00C01E40"/>
    <w:rsid w:val="00C02859"/>
    <w:rsid w:val="00C13A05"/>
    <w:rsid w:val="00C151D4"/>
    <w:rsid w:val="00C15840"/>
    <w:rsid w:val="00C17567"/>
    <w:rsid w:val="00C21542"/>
    <w:rsid w:val="00C33243"/>
    <w:rsid w:val="00C33609"/>
    <w:rsid w:val="00C4169B"/>
    <w:rsid w:val="00C55188"/>
    <w:rsid w:val="00C55944"/>
    <w:rsid w:val="00C565B1"/>
    <w:rsid w:val="00C56729"/>
    <w:rsid w:val="00C5763A"/>
    <w:rsid w:val="00C62562"/>
    <w:rsid w:val="00C65282"/>
    <w:rsid w:val="00C77533"/>
    <w:rsid w:val="00C81500"/>
    <w:rsid w:val="00C94644"/>
    <w:rsid w:val="00CA130E"/>
    <w:rsid w:val="00CA1374"/>
    <w:rsid w:val="00CA3A33"/>
    <w:rsid w:val="00CA4213"/>
    <w:rsid w:val="00CB0A19"/>
    <w:rsid w:val="00CB5690"/>
    <w:rsid w:val="00CB764D"/>
    <w:rsid w:val="00CB7E1C"/>
    <w:rsid w:val="00CC1856"/>
    <w:rsid w:val="00CD0F06"/>
    <w:rsid w:val="00CD7CB0"/>
    <w:rsid w:val="00CE5396"/>
    <w:rsid w:val="00CE68F1"/>
    <w:rsid w:val="00CF24AA"/>
    <w:rsid w:val="00CF59D3"/>
    <w:rsid w:val="00D00B10"/>
    <w:rsid w:val="00D02957"/>
    <w:rsid w:val="00D050F9"/>
    <w:rsid w:val="00D114EB"/>
    <w:rsid w:val="00D11639"/>
    <w:rsid w:val="00D14B9E"/>
    <w:rsid w:val="00D1695D"/>
    <w:rsid w:val="00D219CF"/>
    <w:rsid w:val="00D21B1E"/>
    <w:rsid w:val="00D245F8"/>
    <w:rsid w:val="00D24C65"/>
    <w:rsid w:val="00D27089"/>
    <w:rsid w:val="00D33000"/>
    <w:rsid w:val="00D40C6A"/>
    <w:rsid w:val="00D43B98"/>
    <w:rsid w:val="00D46871"/>
    <w:rsid w:val="00D5023B"/>
    <w:rsid w:val="00D53C14"/>
    <w:rsid w:val="00D55CC3"/>
    <w:rsid w:val="00D576EC"/>
    <w:rsid w:val="00D62719"/>
    <w:rsid w:val="00D72A18"/>
    <w:rsid w:val="00D73B22"/>
    <w:rsid w:val="00D74B37"/>
    <w:rsid w:val="00D77837"/>
    <w:rsid w:val="00D80772"/>
    <w:rsid w:val="00D820DA"/>
    <w:rsid w:val="00D826C9"/>
    <w:rsid w:val="00D84679"/>
    <w:rsid w:val="00D84E8E"/>
    <w:rsid w:val="00DB14CE"/>
    <w:rsid w:val="00DC5026"/>
    <w:rsid w:val="00DC7D65"/>
    <w:rsid w:val="00DD0963"/>
    <w:rsid w:val="00DD2EDC"/>
    <w:rsid w:val="00DE2E7D"/>
    <w:rsid w:val="00DF5EBD"/>
    <w:rsid w:val="00DF6E73"/>
    <w:rsid w:val="00E01C6D"/>
    <w:rsid w:val="00E03F1A"/>
    <w:rsid w:val="00E11EC8"/>
    <w:rsid w:val="00E13EB4"/>
    <w:rsid w:val="00E14618"/>
    <w:rsid w:val="00E218AA"/>
    <w:rsid w:val="00E23AEC"/>
    <w:rsid w:val="00E31F14"/>
    <w:rsid w:val="00E35A82"/>
    <w:rsid w:val="00E367D5"/>
    <w:rsid w:val="00E4154F"/>
    <w:rsid w:val="00E50576"/>
    <w:rsid w:val="00E52102"/>
    <w:rsid w:val="00E530CE"/>
    <w:rsid w:val="00E55B3F"/>
    <w:rsid w:val="00E56626"/>
    <w:rsid w:val="00E76008"/>
    <w:rsid w:val="00E8103E"/>
    <w:rsid w:val="00E852F1"/>
    <w:rsid w:val="00E85673"/>
    <w:rsid w:val="00E85C2A"/>
    <w:rsid w:val="00E87B13"/>
    <w:rsid w:val="00E9150A"/>
    <w:rsid w:val="00E9529A"/>
    <w:rsid w:val="00EB0486"/>
    <w:rsid w:val="00EB4F4F"/>
    <w:rsid w:val="00EB52E6"/>
    <w:rsid w:val="00EB65D5"/>
    <w:rsid w:val="00EC5C7C"/>
    <w:rsid w:val="00ED1C9B"/>
    <w:rsid w:val="00ED34FF"/>
    <w:rsid w:val="00ED3853"/>
    <w:rsid w:val="00ED4D5E"/>
    <w:rsid w:val="00EE29CA"/>
    <w:rsid w:val="00EF3776"/>
    <w:rsid w:val="00F003BE"/>
    <w:rsid w:val="00F04368"/>
    <w:rsid w:val="00F12692"/>
    <w:rsid w:val="00F1452D"/>
    <w:rsid w:val="00F15056"/>
    <w:rsid w:val="00F15DD2"/>
    <w:rsid w:val="00F22579"/>
    <w:rsid w:val="00F27920"/>
    <w:rsid w:val="00F27925"/>
    <w:rsid w:val="00F351F0"/>
    <w:rsid w:val="00F352BA"/>
    <w:rsid w:val="00F360A8"/>
    <w:rsid w:val="00F409BD"/>
    <w:rsid w:val="00F42A4B"/>
    <w:rsid w:val="00F43413"/>
    <w:rsid w:val="00F4409C"/>
    <w:rsid w:val="00F45E56"/>
    <w:rsid w:val="00F4715D"/>
    <w:rsid w:val="00F52763"/>
    <w:rsid w:val="00F664F3"/>
    <w:rsid w:val="00F66748"/>
    <w:rsid w:val="00F671C4"/>
    <w:rsid w:val="00F719B0"/>
    <w:rsid w:val="00F724B0"/>
    <w:rsid w:val="00F77C9D"/>
    <w:rsid w:val="00F80B37"/>
    <w:rsid w:val="00F87D01"/>
    <w:rsid w:val="00F942C4"/>
    <w:rsid w:val="00F96FE1"/>
    <w:rsid w:val="00F97B1E"/>
    <w:rsid w:val="00FA05FA"/>
    <w:rsid w:val="00FA2745"/>
    <w:rsid w:val="00FA4CE2"/>
    <w:rsid w:val="00FA50DE"/>
    <w:rsid w:val="00FA5D69"/>
    <w:rsid w:val="00FA79A1"/>
    <w:rsid w:val="00FB09E8"/>
    <w:rsid w:val="00FB2045"/>
    <w:rsid w:val="00FB3B84"/>
    <w:rsid w:val="00FB5922"/>
    <w:rsid w:val="00FC1380"/>
    <w:rsid w:val="00FC2802"/>
    <w:rsid w:val="00FC3FBE"/>
    <w:rsid w:val="00FC586D"/>
    <w:rsid w:val="00FD272A"/>
    <w:rsid w:val="00FD5F07"/>
    <w:rsid w:val="00FD708F"/>
    <w:rsid w:val="00FE785C"/>
    <w:rsid w:val="00FF321E"/>
    <w:rsid w:val="00FF3E5B"/>
    <w:rsid w:val="00FF4250"/>
    <w:rsid w:val="00FF682D"/>
    <w:rsid w:val="0100C390"/>
    <w:rsid w:val="011420FE"/>
    <w:rsid w:val="022ECE8A"/>
    <w:rsid w:val="02327F4C"/>
    <w:rsid w:val="0254EC83"/>
    <w:rsid w:val="025FD9CC"/>
    <w:rsid w:val="027FB0D5"/>
    <w:rsid w:val="02DA9A92"/>
    <w:rsid w:val="02DAE689"/>
    <w:rsid w:val="02EA2D7F"/>
    <w:rsid w:val="030567C3"/>
    <w:rsid w:val="0310E027"/>
    <w:rsid w:val="031909C0"/>
    <w:rsid w:val="03509E00"/>
    <w:rsid w:val="0350E0FB"/>
    <w:rsid w:val="038E07DF"/>
    <w:rsid w:val="03AF034F"/>
    <w:rsid w:val="03C0F800"/>
    <w:rsid w:val="03D7D1ED"/>
    <w:rsid w:val="03F2FDE6"/>
    <w:rsid w:val="03FB87E1"/>
    <w:rsid w:val="04893427"/>
    <w:rsid w:val="04A3EDA8"/>
    <w:rsid w:val="050C69E2"/>
    <w:rsid w:val="05504135"/>
    <w:rsid w:val="055330BD"/>
    <w:rsid w:val="058D2B32"/>
    <w:rsid w:val="05A74203"/>
    <w:rsid w:val="05AF37C3"/>
    <w:rsid w:val="05C769E0"/>
    <w:rsid w:val="05CBDD08"/>
    <w:rsid w:val="05E9DA46"/>
    <w:rsid w:val="061C3945"/>
    <w:rsid w:val="065859D6"/>
    <w:rsid w:val="066D3F4A"/>
    <w:rsid w:val="06A8229C"/>
    <w:rsid w:val="06CAF7F7"/>
    <w:rsid w:val="06CB4AE9"/>
    <w:rsid w:val="06DD450A"/>
    <w:rsid w:val="06ECDD31"/>
    <w:rsid w:val="071B8362"/>
    <w:rsid w:val="07346FD9"/>
    <w:rsid w:val="0739C27D"/>
    <w:rsid w:val="073E4171"/>
    <w:rsid w:val="0761B9EB"/>
    <w:rsid w:val="0797266D"/>
    <w:rsid w:val="08347BF0"/>
    <w:rsid w:val="083CF09F"/>
    <w:rsid w:val="085E470D"/>
    <w:rsid w:val="08787A11"/>
    <w:rsid w:val="0886F61A"/>
    <w:rsid w:val="089C48F1"/>
    <w:rsid w:val="08F7D339"/>
    <w:rsid w:val="090563EF"/>
    <w:rsid w:val="094749BF"/>
    <w:rsid w:val="097D86E9"/>
    <w:rsid w:val="09ECDFEF"/>
    <w:rsid w:val="09FCBDD5"/>
    <w:rsid w:val="0A0E66FE"/>
    <w:rsid w:val="0A161F62"/>
    <w:rsid w:val="0A276C17"/>
    <w:rsid w:val="0A4F29C7"/>
    <w:rsid w:val="0A53FC02"/>
    <w:rsid w:val="0A58B996"/>
    <w:rsid w:val="0A680A7F"/>
    <w:rsid w:val="0A77F05C"/>
    <w:rsid w:val="0A9D9CE8"/>
    <w:rsid w:val="0AC8A689"/>
    <w:rsid w:val="0B0052F1"/>
    <w:rsid w:val="0B15BB15"/>
    <w:rsid w:val="0B16715F"/>
    <w:rsid w:val="0BCBFB5A"/>
    <w:rsid w:val="0BD98672"/>
    <w:rsid w:val="0BE057D5"/>
    <w:rsid w:val="0BE45CA6"/>
    <w:rsid w:val="0C093119"/>
    <w:rsid w:val="0C279193"/>
    <w:rsid w:val="0C293D59"/>
    <w:rsid w:val="0C2E70F1"/>
    <w:rsid w:val="0C311AAC"/>
    <w:rsid w:val="0C94973D"/>
    <w:rsid w:val="0CE95A2C"/>
    <w:rsid w:val="0D02CB46"/>
    <w:rsid w:val="0D429A48"/>
    <w:rsid w:val="0D4A78FF"/>
    <w:rsid w:val="0D6A3055"/>
    <w:rsid w:val="0D756718"/>
    <w:rsid w:val="0D8D70A8"/>
    <w:rsid w:val="0DBC485D"/>
    <w:rsid w:val="0DD29740"/>
    <w:rsid w:val="0DEDF6CD"/>
    <w:rsid w:val="0E00E1EC"/>
    <w:rsid w:val="0E2E3C1F"/>
    <w:rsid w:val="0E417B37"/>
    <w:rsid w:val="0E5CDAA4"/>
    <w:rsid w:val="0E703361"/>
    <w:rsid w:val="0E8BF7E3"/>
    <w:rsid w:val="0E8E8430"/>
    <w:rsid w:val="0E94FDF4"/>
    <w:rsid w:val="0EC1C589"/>
    <w:rsid w:val="0EC34A23"/>
    <w:rsid w:val="0F14EA53"/>
    <w:rsid w:val="0F1BEA4B"/>
    <w:rsid w:val="0F7B1327"/>
    <w:rsid w:val="0FA3CECA"/>
    <w:rsid w:val="0FD0BE34"/>
    <w:rsid w:val="0FDF4BB6"/>
    <w:rsid w:val="0FFE178A"/>
    <w:rsid w:val="10303470"/>
    <w:rsid w:val="10323003"/>
    <w:rsid w:val="10987DA6"/>
    <w:rsid w:val="109C24C9"/>
    <w:rsid w:val="10E98DCC"/>
    <w:rsid w:val="10F0A7FF"/>
    <w:rsid w:val="112A1E85"/>
    <w:rsid w:val="1130CBA7"/>
    <w:rsid w:val="11350803"/>
    <w:rsid w:val="11C03A2B"/>
    <w:rsid w:val="11DA30C7"/>
    <w:rsid w:val="124311C5"/>
    <w:rsid w:val="1246157B"/>
    <w:rsid w:val="12516A90"/>
    <w:rsid w:val="129EA410"/>
    <w:rsid w:val="13029AAE"/>
    <w:rsid w:val="131A61F5"/>
    <w:rsid w:val="131BB25B"/>
    <w:rsid w:val="131F1FA6"/>
    <w:rsid w:val="1331889F"/>
    <w:rsid w:val="13379153"/>
    <w:rsid w:val="133E150B"/>
    <w:rsid w:val="13956C03"/>
    <w:rsid w:val="13DC9329"/>
    <w:rsid w:val="14479F85"/>
    <w:rsid w:val="144B22DD"/>
    <w:rsid w:val="144C3C5F"/>
    <w:rsid w:val="149128BF"/>
    <w:rsid w:val="149B7AC2"/>
    <w:rsid w:val="14B16B14"/>
    <w:rsid w:val="14C9F5AB"/>
    <w:rsid w:val="14E006B7"/>
    <w:rsid w:val="14EF9658"/>
    <w:rsid w:val="152039A5"/>
    <w:rsid w:val="155690CF"/>
    <w:rsid w:val="155732DF"/>
    <w:rsid w:val="158C5BA6"/>
    <w:rsid w:val="159C0712"/>
    <w:rsid w:val="15B1A97E"/>
    <w:rsid w:val="15DAB9F0"/>
    <w:rsid w:val="15FE9D74"/>
    <w:rsid w:val="160BBDFD"/>
    <w:rsid w:val="16177B56"/>
    <w:rsid w:val="161FAFAB"/>
    <w:rsid w:val="1624F32A"/>
    <w:rsid w:val="1635BDB1"/>
    <w:rsid w:val="1653A69D"/>
    <w:rsid w:val="16879E4D"/>
    <w:rsid w:val="16B78A49"/>
    <w:rsid w:val="170635E8"/>
    <w:rsid w:val="176CD1F3"/>
    <w:rsid w:val="17957962"/>
    <w:rsid w:val="17A8E8E2"/>
    <w:rsid w:val="17DA6C5E"/>
    <w:rsid w:val="17E8525C"/>
    <w:rsid w:val="17EFBA9D"/>
    <w:rsid w:val="17FAB880"/>
    <w:rsid w:val="1804CDDF"/>
    <w:rsid w:val="1862B4BE"/>
    <w:rsid w:val="186C91D4"/>
    <w:rsid w:val="18743FE6"/>
    <w:rsid w:val="18861C36"/>
    <w:rsid w:val="188EE28B"/>
    <w:rsid w:val="1891B1B7"/>
    <w:rsid w:val="18B4084A"/>
    <w:rsid w:val="18E1FDC6"/>
    <w:rsid w:val="191E6215"/>
    <w:rsid w:val="19287B53"/>
    <w:rsid w:val="1941A933"/>
    <w:rsid w:val="194D772E"/>
    <w:rsid w:val="198A38C0"/>
    <w:rsid w:val="1993983B"/>
    <w:rsid w:val="19BC46D3"/>
    <w:rsid w:val="19C68781"/>
    <w:rsid w:val="19DB6D61"/>
    <w:rsid w:val="1A1B327A"/>
    <w:rsid w:val="1A3F8138"/>
    <w:rsid w:val="1A6B46F1"/>
    <w:rsid w:val="1A7CAE5C"/>
    <w:rsid w:val="1A92D8FA"/>
    <w:rsid w:val="1AAC517E"/>
    <w:rsid w:val="1ACD8B1F"/>
    <w:rsid w:val="1AD0FA21"/>
    <w:rsid w:val="1AD3618F"/>
    <w:rsid w:val="1ADC762E"/>
    <w:rsid w:val="1AED44D8"/>
    <w:rsid w:val="1AEE491C"/>
    <w:rsid w:val="1B1367FF"/>
    <w:rsid w:val="1B469A5E"/>
    <w:rsid w:val="1B682843"/>
    <w:rsid w:val="1B816C14"/>
    <w:rsid w:val="1B8D9EEC"/>
    <w:rsid w:val="1BE1BAC8"/>
    <w:rsid w:val="1BEB0628"/>
    <w:rsid w:val="1C00CFC2"/>
    <w:rsid w:val="1C155404"/>
    <w:rsid w:val="1C213160"/>
    <w:rsid w:val="1C3965D8"/>
    <w:rsid w:val="1C5C1E78"/>
    <w:rsid w:val="1C6C5CEE"/>
    <w:rsid w:val="1C8273D1"/>
    <w:rsid w:val="1C9EC805"/>
    <w:rsid w:val="1D2A4E17"/>
    <w:rsid w:val="1D32F5EE"/>
    <w:rsid w:val="1D4B191F"/>
    <w:rsid w:val="1D639044"/>
    <w:rsid w:val="1D67E17E"/>
    <w:rsid w:val="1D75A6B7"/>
    <w:rsid w:val="1DB31D05"/>
    <w:rsid w:val="1DD03030"/>
    <w:rsid w:val="1DF06B54"/>
    <w:rsid w:val="1E08474F"/>
    <w:rsid w:val="1E1C9EE3"/>
    <w:rsid w:val="1E98A3AD"/>
    <w:rsid w:val="1ECAED91"/>
    <w:rsid w:val="1F166038"/>
    <w:rsid w:val="1F25B7C3"/>
    <w:rsid w:val="1F2F98B8"/>
    <w:rsid w:val="1F579737"/>
    <w:rsid w:val="1F7BEAD7"/>
    <w:rsid w:val="1FA18BD4"/>
    <w:rsid w:val="1FB815BC"/>
    <w:rsid w:val="20100248"/>
    <w:rsid w:val="201B613A"/>
    <w:rsid w:val="202798B0"/>
    <w:rsid w:val="203F815E"/>
    <w:rsid w:val="20406207"/>
    <w:rsid w:val="20B03FAC"/>
    <w:rsid w:val="210C5902"/>
    <w:rsid w:val="21211BAA"/>
    <w:rsid w:val="214FAEBB"/>
    <w:rsid w:val="21501868"/>
    <w:rsid w:val="215C855B"/>
    <w:rsid w:val="21D15240"/>
    <w:rsid w:val="220A103C"/>
    <w:rsid w:val="2231BD98"/>
    <w:rsid w:val="2240AF24"/>
    <w:rsid w:val="224D6DEA"/>
    <w:rsid w:val="229047F9"/>
    <w:rsid w:val="22A8CE4B"/>
    <w:rsid w:val="22CF5DAA"/>
    <w:rsid w:val="22D9349C"/>
    <w:rsid w:val="22FB8AC3"/>
    <w:rsid w:val="23258022"/>
    <w:rsid w:val="239E4C8F"/>
    <w:rsid w:val="23B83683"/>
    <w:rsid w:val="23CC1409"/>
    <w:rsid w:val="241A47FB"/>
    <w:rsid w:val="241E070C"/>
    <w:rsid w:val="2436564E"/>
    <w:rsid w:val="248E3588"/>
    <w:rsid w:val="24908AA2"/>
    <w:rsid w:val="249174F6"/>
    <w:rsid w:val="24A0C442"/>
    <w:rsid w:val="24A3A714"/>
    <w:rsid w:val="25418E17"/>
    <w:rsid w:val="2560AE66"/>
    <w:rsid w:val="256D2C2D"/>
    <w:rsid w:val="2583E055"/>
    <w:rsid w:val="25A91BCB"/>
    <w:rsid w:val="25DF1597"/>
    <w:rsid w:val="25E0C789"/>
    <w:rsid w:val="25FAF32B"/>
    <w:rsid w:val="2603FB66"/>
    <w:rsid w:val="2637C4B1"/>
    <w:rsid w:val="26694DBE"/>
    <w:rsid w:val="2693E1FD"/>
    <w:rsid w:val="26A4E7EC"/>
    <w:rsid w:val="26B109FC"/>
    <w:rsid w:val="26B5196E"/>
    <w:rsid w:val="270F6B5B"/>
    <w:rsid w:val="271E77D0"/>
    <w:rsid w:val="2728EEEC"/>
    <w:rsid w:val="27412BC7"/>
    <w:rsid w:val="27515372"/>
    <w:rsid w:val="276DA582"/>
    <w:rsid w:val="278E250D"/>
    <w:rsid w:val="279A3C47"/>
    <w:rsid w:val="27A2BD93"/>
    <w:rsid w:val="27A668DA"/>
    <w:rsid w:val="27EE133E"/>
    <w:rsid w:val="280676D9"/>
    <w:rsid w:val="280B1081"/>
    <w:rsid w:val="284B4A69"/>
    <w:rsid w:val="2875221C"/>
    <w:rsid w:val="28A32B69"/>
    <w:rsid w:val="28BCB5E6"/>
    <w:rsid w:val="28FE03A2"/>
    <w:rsid w:val="2924E393"/>
    <w:rsid w:val="293C592E"/>
    <w:rsid w:val="298A32B5"/>
    <w:rsid w:val="29E87105"/>
    <w:rsid w:val="2A0D33AD"/>
    <w:rsid w:val="2A1FFE28"/>
    <w:rsid w:val="2A32BE79"/>
    <w:rsid w:val="2A359552"/>
    <w:rsid w:val="2A71A150"/>
    <w:rsid w:val="2A9B0339"/>
    <w:rsid w:val="2AD9C9FB"/>
    <w:rsid w:val="2B2A7036"/>
    <w:rsid w:val="2B4CBBE6"/>
    <w:rsid w:val="2B626CD2"/>
    <w:rsid w:val="2B6BE718"/>
    <w:rsid w:val="2B705D17"/>
    <w:rsid w:val="2BCD88A2"/>
    <w:rsid w:val="2BDC346B"/>
    <w:rsid w:val="2C273C5E"/>
    <w:rsid w:val="2C374777"/>
    <w:rsid w:val="2C4881A3"/>
    <w:rsid w:val="2C827C7D"/>
    <w:rsid w:val="2CA645D0"/>
    <w:rsid w:val="2CA750AD"/>
    <w:rsid w:val="2CAC188F"/>
    <w:rsid w:val="2CDF2F30"/>
    <w:rsid w:val="2CE7A5E0"/>
    <w:rsid w:val="2D1A40C2"/>
    <w:rsid w:val="2D30B2FA"/>
    <w:rsid w:val="2D573696"/>
    <w:rsid w:val="2D6C1D0C"/>
    <w:rsid w:val="2D805B6A"/>
    <w:rsid w:val="2D958EB9"/>
    <w:rsid w:val="2DA61C03"/>
    <w:rsid w:val="2DACC7D4"/>
    <w:rsid w:val="2DC3B093"/>
    <w:rsid w:val="2DFC0AF7"/>
    <w:rsid w:val="2E0C90FD"/>
    <w:rsid w:val="2E434AA7"/>
    <w:rsid w:val="2E46DEE3"/>
    <w:rsid w:val="2E48ACD2"/>
    <w:rsid w:val="2E5E309F"/>
    <w:rsid w:val="2E871048"/>
    <w:rsid w:val="2E89DF30"/>
    <w:rsid w:val="2E91FFD2"/>
    <w:rsid w:val="2E938BB4"/>
    <w:rsid w:val="2EAEA753"/>
    <w:rsid w:val="2EE1CE40"/>
    <w:rsid w:val="2EE69B81"/>
    <w:rsid w:val="2F16E630"/>
    <w:rsid w:val="2F30F7E5"/>
    <w:rsid w:val="2F6096BC"/>
    <w:rsid w:val="2F8FF816"/>
    <w:rsid w:val="2FA66857"/>
    <w:rsid w:val="2FB7F6CB"/>
    <w:rsid w:val="2FEF3825"/>
    <w:rsid w:val="300338CD"/>
    <w:rsid w:val="301A15C7"/>
    <w:rsid w:val="302C9E29"/>
    <w:rsid w:val="303BC143"/>
    <w:rsid w:val="309C3984"/>
    <w:rsid w:val="30A0A260"/>
    <w:rsid w:val="30AFD3C5"/>
    <w:rsid w:val="30FF4113"/>
    <w:rsid w:val="311CA343"/>
    <w:rsid w:val="315245F1"/>
    <w:rsid w:val="3154C018"/>
    <w:rsid w:val="31749CB4"/>
    <w:rsid w:val="318741DF"/>
    <w:rsid w:val="31C9C0A1"/>
    <w:rsid w:val="3225E198"/>
    <w:rsid w:val="3269A7B5"/>
    <w:rsid w:val="32A8CD54"/>
    <w:rsid w:val="32FAF3F6"/>
    <w:rsid w:val="3369BED8"/>
    <w:rsid w:val="33952F84"/>
    <w:rsid w:val="33ADB7FD"/>
    <w:rsid w:val="33DDAB8A"/>
    <w:rsid w:val="343008F3"/>
    <w:rsid w:val="34366EE2"/>
    <w:rsid w:val="3450251F"/>
    <w:rsid w:val="34571D18"/>
    <w:rsid w:val="34807EA5"/>
    <w:rsid w:val="3484A5B8"/>
    <w:rsid w:val="34CEA339"/>
    <w:rsid w:val="34DB949B"/>
    <w:rsid w:val="34F71244"/>
    <w:rsid w:val="35272EE1"/>
    <w:rsid w:val="352B24D1"/>
    <w:rsid w:val="35537940"/>
    <w:rsid w:val="35770164"/>
    <w:rsid w:val="3583B202"/>
    <w:rsid w:val="3588F60F"/>
    <w:rsid w:val="35982F46"/>
    <w:rsid w:val="359D03CA"/>
    <w:rsid w:val="35B8BA93"/>
    <w:rsid w:val="35BA759C"/>
    <w:rsid w:val="35C512B1"/>
    <w:rsid w:val="35C5B3F3"/>
    <w:rsid w:val="35D4E6F5"/>
    <w:rsid w:val="35F76A09"/>
    <w:rsid w:val="362251D5"/>
    <w:rsid w:val="364A1D20"/>
    <w:rsid w:val="3686B59E"/>
    <w:rsid w:val="3693274F"/>
    <w:rsid w:val="377F65F8"/>
    <w:rsid w:val="3780DBDA"/>
    <w:rsid w:val="37860C6D"/>
    <w:rsid w:val="378BCC1B"/>
    <w:rsid w:val="3795BC21"/>
    <w:rsid w:val="37CE26F8"/>
    <w:rsid w:val="37DA8EDD"/>
    <w:rsid w:val="37E5DAEB"/>
    <w:rsid w:val="37E7E70F"/>
    <w:rsid w:val="380D3541"/>
    <w:rsid w:val="380D9110"/>
    <w:rsid w:val="382B2272"/>
    <w:rsid w:val="3837D380"/>
    <w:rsid w:val="385EC5B7"/>
    <w:rsid w:val="389A533C"/>
    <w:rsid w:val="389DE2C1"/>
    <w:rsid w:val="38B9D836"/>
    <w:rsid w:val="38BA6C9F"/>
    <w:rsid w:val="38D4F79A"/>
    <w:rsid w:val="38E286A8"/>
    <w:rsid w:val="38E6DC7D"/>
    <w:rsid w:val="392B9C68"/>
    <w:rsid w:val="3948079E"/>
    <w:rsid w:val="39AD43D3"/>
    <w:rsid w:val="3A2439D1"/>
    <w:rsid w:val="3A3C3852"/>
    <w:rsid w:val="3A42D72A"/>
    <w:rsid w:val="3A619AD0"/>
    <w:rsid w:val="3A825187"/>
    <w:rsid w:val="3A8B49D8"/>
    <w:rsid w:val="3A8B8042"/>
    <w:rsid w:val="3A8F7DF1"/>
    <w:rsid w:val="3A976810"/>
    <w:rsid w:val="3A9D6786"/>
    <w:rsid w:val="3AC7B3FE"/>
    <w:rsid w:val="3AFECF3E"/>
    <w:rsid w:val="3B10371E"/>
    <w:rsid w:val="3B2F2691"/>
    <w:rsid w:val="3B376828"/>
    <w:rsid w:val="3B5F612A"/>
    <w:rsid w:val="3BC59BB0"/>
    <w:rsid w:val="3BD572F0"/>
    <w:rsid w:val="3BD59721"/>
    <w:rsid w:val="3C4138E1"/>
    <w:rsid w:val="3C45CBE3"/>
    <w:rsid w:val="3C4D3F74"/>
    <w:rsid w:val="3C4EFF95"/>
    <w:rsid w:val="3C6486A2"/>
    <w:rsid w:val="3C73D18C"/>
    <w:rsid w:val="3CE1F8EA"/>
    <w:rsid w:val="3CE61C3E"/>
    <w:rsid w:val="3CE65A64"/>
    <w:rsid w:val="3D32F901"/>
    <w:rsid w:val="3D38E6B1"/>
    <w:rsid w:val="3D42779D"/>
    <w:rsid w:val="3D5A8EBD"/>
    <w:rsid w:val="3D8A4861"/>
    <w:rsid w:val="3D8F3465"/>
    <w:rsid w:val="3DAF5AD1"/>
    <w:rsid w:val="3DBC139B"/>
    <w:rsid w:val="3DBE86E9"/>
    <w:rsid w:val="3DBFC13A"/>
    <w:rsid w:val="3DE7F857"/>
    <w:rsid w:val="3E08B33F"/>
    <w:rsid w:val="3E1BE896"/>
    <w:rsid w:val="3E221A41"/>
    <w:rsid w:val="3E4ECDEA"/>
    <w:rsid w:val="3E5EA0CF"/>
    <w:rsid w:val="3E6350DC"/>
    <w:rsid w:val="3E658E3C"/>
    <w:rsid w:val="3EA9E82E"/>
    <w:rsid w:val="3EB9E3F2"/>
    <w:rsid w:val="3EBED5A8"/>
    <w:rsid w:val="3ED40D87"/>
    <w:rsid w:val="3F005D52"/>
    <w:rsid w:val="3F2CFC1F"/>
    <w:rsid w:val="3F381920"/>
    <w:rsid w:val="3F4238BA"/>
    <w:rsid w:val="3F4B5EA0"/>
    <w:rsid w:val="3FB034C9"/>
    <w:rsid w:val="3FB3683D"/>
    <w:rsid w:val="3FD91E96"/>
    <w:rsid w:val="4027E632"/>
    <w:rsid w:val="4033BE63"/>
    <w:rsid w:val="406C50CB"/>
    <w:rsid w:val="408FAFD4"/>
    <w:rsid w:val="40A1BBD6"/>
    <w:rsid w:val="40E9D6BA"/>
    <w:rsid w:val="414594C8"/>
    <w:rsid w:val="415AE046"/>
    <w:rsid w:val="417468A9"/>
    <w:rsid w:val="4197727F"/>
    <w:rsid w:val="41A62BD1"/>
    <w:rsid w:val="41B7D125"/>
    <w:rsid w:val="41E7D709"/>
    <w:rsid w:val="4276935F"/>
    <w:rsid w:val="42AB2377"/>
    <w:rsid w:val="42B1A745"/>
    <w:rsid w:val="43123350"/>
    <w:rsid w:val="43279A25"/>
    <w:rsid w:val="4332051F"/>
    <w:rsid w:val="433A4F6C"/>
    <w:rsid w:val="43436AD0"/>
    <w:rsid w:val="435709EC"/>
    <w:rsid w:val="43C6A228"/>
    <w:rsid w:val="43FBBC7E"/>
    <w:rsid w:val="440DE140"/>
    <w:rsid w:val="44569DB8"/>
    <w:rsid w:val="448EBA71"/>
    <w:rsid w:val="449A9542"/>
    <w:rsid w:val="44A3F157"/>
    <w:rsid w:val="44ABE6A4"/>
    <w:rsid w:val="44B500E9"/>
    <w:rsid w:val="44BDB422"/>
    <w:rsid w:val="44D188D6"/>
    <w:rsid w:val="44E39BE7"/>
    <w:rsid w:val="44EAF3AE"/>
    <w:rsid w:val="44F6207E"/>
    <w:rsid w:val="45041310"/>
    <w:rsid w:val="4508CDCE"/>
    <w:rsid w:val="4528343B"/>
    <w:rsid w:val="453C1772"/>
    <w:rsid w:val="4540FFBB"/>
    <w:rsid w:val="45498DB9"/>
    <w:rsid w:val="45520F5E"/>
    <w:rsid w:val="45566BF7"/>
    <w:rsid w:val="45761A72"/>
    <w:rsid w:val="4597FB6E"/>
    <w:rsid w:val="45C3D577"/>
    <w:rsid w:val="45D38BFD"/>
    <w:rsid w:val="45DE79C2"/>
    <w:rsid w:val="461228E1"/>
    <w:rsid w:val="4627FBFB"/>
    <w:rsid w:val="464A4A1D"/>
    <w:rsid w:val="4668E404"/>
    <w:rsid w:val="467709A5"/>
    <w:rsid w:val="4687C131"/>
    <w:rsid w:val="46C89954"/>
    <w:rsid w:val="46CCF367"/>
    <w:rsid w:val="46D1F537"/>
    <w:rsid w:val="46F9193D"/>
    <w:rsid w:val="471C627A"/>
    <w:rsid w:val="47478DDC"/>
    <w:rsid w:val="478A9BC5"/>
    <w:rsid w:val="47C1C92D"/>
    <w:rsid w:val="47C6B6A3"/>
    <w:rsid w:val="47CE0908"/>
    <w:rsid w:val="47F762F5"/>
    <w:rsid w:val="47FF0D78"/>
    <w:rsid w:val="480A7FDF"/>
    <w:rsid w:val="4822D57D"/>
    <w:rsid w:val="483029A0"/>
    <w:rsid w:val="4847F1CE"/>
    <w:rsid w:val="484904C2"/>
    <w:rsid w:val="48F2D216"/>
    <w:rsid w:val="4901F793"/>
    <w:rsid w:val="4914DFCA"/>
    <w:rsid w:val="493346A3"/>
    <w:rsid w:val="494522AB"/>
    <w:rsid w:val="49555710"/>
    <w:rsid w:val="49565182"/>
    <w:rsid w:val="497EFB17"/>
    <w:rsid w:val="49A47048"/>
    <w:rsid w:val="49CD1B43"/>
    <w:rsid w:val="49D97A3B"/>
    <w:rsid w:val="49F88DA5"/>
    <w:rsid w:val="4A3A05CC"/>
    <w:rsid w:val="4A46E852"/>
    <w:rsid w:val="4A7BBA14"/>
    <w:rsid w:val="4AA5FE8A"/>
    <w:rsid w:val="4AD69E5D"/>
    <w:rsid w:val="4AE6C2E8"/>
    <w:rsid w:val="4B650AB7"/>
    <w:rsid w:val="4B7DDD97"/>
    <w:rsid w:val="4B910981"/>
    <w:rsid w:val="4B95C271"/>
    <w:rsid w:val="4BA55E0A"/>
    <w:rsid w:val="4BD826DC"/>
    <w:rsid w:val="4BF3BAE9"/>
    <w:rsid w:val="4C512CBF"/>
    <w:rsid w:val="4C79D0A5"/>
    <w:rsid w:val="4C9D31CF"/>
    <w:rsid w:val="4CCAD47B"/>
    <w:rsid w:val="4D05310B"/>
    <w:rsid w:val="4D1B3571"/>
    <w:rsid w:val="4D2EA682"/>
    <w:rsid w:val="4D5BCEEF"/>
    <w:rsid w:val="4D5D9121"/>
    <w:rsid w:val="4D74E9BA"/>
    <w:rsid w:val="4D7DCC45"/>
    <w:rsid w:val="4D7EF1A4"/>
    <w:rsid w:val="4DAE1F31"/>
    <w:rsid w:val="4DC137E1"/>
    <w:rsid w:val="4DC7756F"/>
    <w:rsid w:val="4E03E23E"/>
    <w:rsid w:val="4E443C47"/>
    <w:rsid w:val="4E4873DA"/>
    <w:rsid w:val="4E6101F7"/>
    <w:rsid w:val="4E6EFAFA"/>
    <w:rsid w:val="4E75180D"/>
    <w:rsid w:val="4E97661C"/>
    <w:rsid w:val="4E9DA1AE"/>
    <w:rsid w:val="4EBAAE41"/>
    <w:rsid w:val="4F000E93"/>
    <w:rsid w:val="4F13374C"/>
    <w:rsid w:val="4F91BC52"/>
    <w:rsid w:val="4FA099CC"/>
    <w:rsid w:val="4FA7C925"/>
    <w:rsid w:val="4FD10576"/>
    <w:rsid w:val="4FF28F2B"/>
    <w:rsid w:val="5029720F"/>
    <w:rsid w:val="502E02F2"/>
    <w:rsid w:val="5095CC91"/>
    <w:rsid w:val="50A39A72"/>
    <w:rsid w:val="50C4869C"/>
    <w:rsid w:val="50DE2597"/>
    <w:rsid w:val="50EB9EF7"/>
    <w:rsid w:val="5159972F"/>
    <w:rsid w:val="51F470B0"/>
    <w:rsid w:val="5201DED2"/>
    <w:rsid w:val="52188494"/>
    <w:rsid w:val="521FE307"/>
    <w:rsid w:val="522FD892"/>
    <w:rsid w:val="5258D106"/>
    <w:rsid w:val="526906E3"/>
    <w:rsid w:val="52E3A01C"/>
    <w:rsid w:val="53101229"/>
    <w:rsid w:val="5345F029"/>
    <w:rsid w:val="539912CC"/>
    <w:rsid w:val="53B66CA8"/>
    <w:rsid w:val="53E16D32"/>
    <w:rsid w:val="53E3341C"/>
    <w:rsid w:val="541B6658"/>
    <w:rsid w:val="542E5FB8"/>
    <w:rsid w:val="5443E873"/>
    <w:rsid w:val="5462C03E"/>
    <w:rsid w:val="54884950"/>
    <w:rsid w:val="548BE812"/>
    <w:rsid w:val="54A109AA"/>
    <w:rsid w:val="54A18E4F"/>
    <w:rsid w:val="54A9CDD3"/>
    <w:rsid w:val="54C839DF"/>
    <w:rsid w:val="54D54063"/>
    <w:rsid w:val="5529F9ED"/>
    <w:rsid w:val="5536029D"/>
    <w:rsid w:val="5543942A"/>
    <w:rsid w:val="55484282"/>
    <w:rsid w:val="55695EF4"/>
    <w:rsid w:val="556B04C7"/>
    <w:rsid w:val="55940292"/>
    <w:rsid w:val="55A86904"/>
    <w:rsid w:val="55B346F4"/>
    <w:rsid w:val="55C48DB5"/>
    <w:rsid w:val="55D2EBA9"/>
    <w:rsid w:val="5600F4BA"/>
    <w:rsid w:val="56050405"/>
    <w:rsid w:val="560A5620"/>
    <w:rsid w:val="569A619F"/>
    <w:rsid w:val="56B4CB93"/>
    <w:rsid w:val="56EC5C8E"/>
    <w:rsid w:val="56F57D48"/>
    <w:rsid w:val="57094DE3"/>
    <w:rsid w:val="5742C48F"/>
    <w:rsid w:val="57756ECA"/>
    <w:rsid w:val="5777C063"/>
    <w:rsid w:val="579E6912"/>
    <w:rsid w:val="57FF3F0C"/>
    <w:rsid w:val="58041287"/>
    <w:rsid w:val="5819EE08"/>
    <w:rsid w:val="5860A551"/>
    <w:rsid w:val="58914FE1"/>
    <w:rsid w:val="589B7B1F"/>
    <w:rsid w:val="58A3E63D"/>
    <w:rsid w:val="58B26D18"/>
    <w:rsid w:val="58E13A6D"/>
    <w:rsid w:val="58F60960"/>
    <w:rsid w:val="59084A7D"/>
    <w:rsid w:val="5932B566"/>
    <w:rsid w:val="594FDD3D"/>
    <w:rsid w:val="595010B9"/>
    <w:rsid w:val="59ADD89C"/>
    <w:rsid w:val="59B12BC4"/>
    <w:rsid w:val="59C08FFF"/>
    <w:rsid w:val="59E81DF8"/>
    <w:rsid w:val="59F8D42F"/>
    <w:rsid w:val="5A02F129"/>
    <w:rsid w:val="5A5E3507"/>
    <w:rsid w:val="5A671957"/>
    <w:rsid w:val="5A8E70B1"/>
    <w:rsid w:val="5AA15574"/>
    <w:rsid w:val="5AAD8505"/>
    <w:rsid w:val="5AB68774"/>
    <w:rsid w:val="5ADB824C"/>
    <w:rsid w:val="5B06536E"/>
    <w:rsid w:val="5B159EAC"/>
    <w:rsid w:val="5B22A207"/>
    <w:rsid w:val="5B3A4234"/>
    <w:rsid w:val="5B4854EA"/>
    <w:rsid w:val="5BA911D2"/>
    <w:rsid w:val="5BAE38C8"/>
    <w:rsid w:val="5BC1E47A"/>
    <w:rsid w:val="5BD7B36A"/>
    <w:rsid w:val="5BDC0B81"/>
    <w:rsid w:val="5BFDF603"/>
    <w:rsid w:val="5C13BF1D"/>
    <w:rsid w:val="5C2A95C9"/>
    <w:rsid w:val="5C5D3433"/>
    <w:rsid w:val="5C5DBE30"/>
    <w:rsid w:val="5C9EBEE8"/>
    <w:rsid w:val="5CB02B64"/>
    <w:rsid w:val="5CE9AE73"/>
    <w:rsid w:val="5D0B8B30"/>
    <w:rsid w:val="5D4FA462"/>
    <w:rsid w:val="5D6EB536"/>
    <w:rsid w:val="5DB048AE"/>
    <w:rsid w:val="5DB62EE2"/>
    <w:rsid w:val="5DB6D162"/>
    <w:rsid w:val="5DF668A1"/>
    <w:rsid w:val="5DFC70FA"/>
    <w:rsid w:val="5E26FFE4"/>
    <w:rsid w:val="5E3EBEF5"/>
    <w:rsid w:val="5E4B4CC9"/>
    <w:rsid w:val="5E6ADF4C"/>
    <w:rsid w:val="5E71EEF9"/>
    <w:rsid w:val="5EDE89B8"/>
    <w:rsid w:val="5EE09634"/>
    <w:rsid w:val="5EEE32DA"/>
    <w:rsid w:val="5EF53A95"/>
    <w:rsid w:val="5F042530"/>
    <w:rsid w:val="5F2122C8"/>
    <w:rsid w:val="5F389514"/>
    <w:rsid w:val="5F3DED0C"/>
    <w:rsid w:val="5FA493F2"/>
    <w:rsid w:val="5FB50AD4"/>
    <w:rsid w:val="5FD24BB1"/>
    <w:rsid w:val="5FD328A5"/>
    <w:rsid w:val="5FD34C22"/>
    <w:rsid w:val="5FF18D11"/>
    <w:rsid w:val="600FA162"/>
    <w:rsid w:val="60139DCD"/>
    <w:rsid w:val="6020EB28"/>
    <w:rsid w:val="6021A1D1"/>
    <w:rsid w:val="605D7BBB"/>
    <w:rsid w:val="6079E9A7"/>
    <w:rsid w:val="608DA110"/>
    <w:rsid w:val="609091EC"/>
    <w:rsid w:val="609AD0AB"/>
    <w:rsid w:val="60B32929"/>
    <w:rsid w:val="60FF0916"/>
    <w:rsid w:val="613FE508"/>
    <w:rsid w:val="61500551"/>
    <w:rsid w:val="61A5D439"/>
    <w:rsid w:val="61FF38ED"/>
    <w:rsid w:val="62544566"/>
    <w:rsid w:val="6263EF7C"/>
    <w:rsid w:val="62C17F8A"/>
    <w:rsid w:val="62DA08C6"/>
    <w:rsid w:val="62F182D4"/>
    <w:rsid w:val="63324EE8"/>
    <w:rsid w:val="633BE807"/>
    <w:rsid w:val="635AF773"/>
    <w:rsid w:val="6366D466"/>
    <w:rsid w:val="6390249D"/>
    <w:rsid w:val="63A15C74"/>
    <w:rsid w:val="63F06F0C"/>
    <w:rsid w:val="6405237D"/>
    <w:rsid w:val="6415A834"/>
    <w:rsid w:val="641D60AC"/>
    <w:rsid w:val="6429D654"/>
    <w:rsid w:val="64589801"/>
    <w:rsid w:val="648705F9"/>
    <w:rsid w:val="648D4D7B"/>
    <w:rsid w:val="64FEFAAB"/>
    <w:rsid w:val="6515E068"/>
    <w:rsid w:val="65293DB4"/>
    <w:rsid w:val="6540AABA"/>
    <w:rsid w:val="65731CCB"/>
    <w:rsid w:val="657AF5B6"/>
    <w:rsid w:val="65F15603"/>
    <w:rsid w:val="6610E4F6"/>
    <w:rsid w:val="66290075"/>
    <w:rsid w:val="66391A46"/>
    <w:rsid w:val="664D5D7B"/>
    <w:rsid w:val="6652B554"/>
    <w:rsid w:val="6664D445"/>
    <w:rsid w:val="6694EADE"/>
    <w:rsid w:val="66BE11D0"/>
    <w:rsid w:val="66F0001B"/>
    <w:rsid w:val="67232BFF"/>
    <w:rsid w:val="672CF7B7"/>
    <w:rsid w:val="674382EE"/>
    <w:rsid w:val="6799A220"/>
    <w:rsid w:val="67C117C9"/>
    <w:rsid w:val="67C5EF4A"/>
    <w:rsid w:val="6803EBF9"/>
    <w:rsid w:val="680B604A"/>
    <w:rsid w:val="687031F5"/>
    <w:rsid w:val="68AF0A00"/>
    <w:rsid w:val="68ED44DA"/>
    <w:rsid w:val="68EFA846"/>
    <w:rsid w:val="68FFBC77"/>
    <w:rsid w:val="690A7675"/>
    <w:rsid w:val="6933D5B8"/>
    <w:rsid w:val="6936BC26"/>
    <w:rsid w:val="696DE21B"/>
    <w:rsid w:val="698123FA"/>
    <w:rsid w:val="698CEFDD"/>
    <w:rsid w:val="69B12387"/>
    <w:rsid w:val="69BB3D38"/>
    <w:rsid w:val="69E914E1"/>
    <w:rsid w:val="6A0BF4D1"/>
    <w:rsid w:val="6A5D0C2B"/>
    <w:rsid w:val="6A6A5F75"/>
    <w:rsid w:val="6AB3E31E"/>
    <w:rsid w:val="6ABF70B2"/>
    <w:rsid w:val="6ACEB048"/>
    <w:rsid w:val="6ADB9C05"/>
    <w:rsid w:val="6B0B105A"/>
    <w:rsid w:val="6B30AE88"/>
    <w:rsid w:val="6B41019B"/>
    <w:rsid w:val="6B45BE33"/>
    <w:rsid w:val="6B4B081A"/>
    <w:rsid w:val="6B5613C1"/>
    <w:rsid w:val="6B83B7E7"/>
    <w:rsid w:val="6BAFEB6E"/>
    <w:rsid w:val="6C0DD460"/>
    <w:rsid w:val="6C515CE8"/>
    <w:rsid w:val="6CA2C0C5"/>
    <w:rsid w:val="6CA85785"/>
    <w:rsid w:val="6CCB2CF1"/>
    <w:rsid w:val="6CFA1B00"/>
    <w:rsid w:val="6D30A01A"/>
    <w:rsid w:val="6D32CFBD"/>
    <w:rsid w:val="6D53CE38"/>
    <w:rsid w:val="6DD4342B"/>
    <w:rsid w:val="6DD7CCE9"/>
    <w:rsid w:val="6DF0ECF4"/>
    <w:rsid w:val="6DF19189"/>
    <w:rsid w:val="6DF6EBEF"/>
    <w:rsid w:val="6E035688"/>
    <w:rsid w:val="6E1EE59C"/>
    <w:rsid w:val="6E3510A8"/>
    <w:rsid w:val="6E4823D9"/>
    <w:rsid w:val="6E4EB4E6"/>
    <w:rsid w:val="6E77161B"/>
    <w:rsid w:val="6EAB7A74"/>
    <w:rsid w:val="6EB2AA2B"/>
    <w:rsid w:val="6EDECCD4"/>
    <w:rsid w:val="6EEE40AC"/>
    <w:rsid w:val="6EF232D3"/>
    <w:rsid w:val="6EF60D56"/>
    <w:rsid w:val="6F4AE95B"/>
    <w:rsid w:val="6F770FEA"/>
    <w:rsid w:val="6F7F7718"/>
    <w:rsid w:val="6FA995A8"/>
    <w:rsid w:val="6FA9F85C"/>
    <w:rsid w:val="6FB0A518"/>
    <w:rsid w:val="6FD271D2"/>
    <w:rsid w:val="6FEFF0E4"/>
    <w:rsid w:val="7045749A"/>
    <w:rsid w:val="7053CD8F"/>
    <w:rsid w:val="7067BB99"/>
    <w:rsid w:val="709F7D7C"/>
    <w:rsid w:val="70BFF208"/>
    <w:rsid w:val="70D5A83E"/>
    <w:rsid w:val="70FC9097"/>
    <w:rsid w:val="7123B1E5"/>
    <w:rsid w:val="71247541"/>
    <w:rsid w:val="71310169"/>
    <w:rsid w:val="71367509"/>
    <w:rsid w:val="717A9F67"/>
    <w:rsid w:val="71C437F8"/>
    <w:rsid w:val="71CB3EBD"/>
    <w:rsid w:val="71CBD15B"/>
    <w:rsid w:val="7203D5E5"/>
    <w:rsid w:val="721514B2"/>
    <w:rsid w:val="7217EA52"/>
    <w:rsid w:val="724A1DF4"/>
    <w:rsid w:val="728B0614"/>
    <w:rsid w:val="72FC5AD6"/>
    <w:rsid w:val="7318EE95"/>
    <w:rsid w:val="73192219"/>
    <w:rsid w:val="737AAC4A"/>
    <w:rsid w:val="739C6D7C"/>
    <w:rsid w:val="73AF20CA"/>
    <w:rsid w:val="73B895F5"/>
    <w:rsid w:val="73DFD8E9"/>
    <w:rsid w:val="73F43091"/>
    <w:rsid w:val="743F405E"/>
    <w:rsid w:val="7465D7F1"/>
    <w:rsid w:val="748739E2"/>
    <w:rsid w:val="74AE825C"/>
    <w:rsid w:val="74BC43E3"/>
    <w:rsid w:val="74CBED59"/>
    <w:rsid w:val="74CF5AAD"/>
    <w:rsid w:val="74EFE86A"/>
    <w:rsid w:val="74F35C58"/>
    <w:rsid w:val="74FAA243"/>
    <w:rsid w:val="75106517"/>
    <w:rsid w:val="7530A10E"/>
    <w:rsid w:val="75582F40"/>
    <w:rsid w:val="7565EFE1"/>
    <w:rsid w:val="75889302"/>
    <w:rsid w:val="758F1F39"/>
    <w:rsid w:val="75B8DAFF"/>
    <w:rsid w:val="75E7DB34"/>
    <w:rsid w:val="75F611A4"/>
    <w:rsid w:val="75F92D6B"/>
    <w:rsid w:val="763F89AE"/>
    <w:rsid w:val="765482A4"/>
    <w:rsid w:val="7666EB69"/>
    <w:rsid w:val="767EE692"/>
    <w:rsid w:val="7694B2FA"/>
    <w:rsid w:val="76BC31F1"/>
    <w:rsid w:val="76E83821"/>
    <w:rsid w:val="76EC93C7"/>
    <w:rsid w:val="771B0741"/>
    <w:rsid w:val="7721A4A2"/>
    <w:rsid w:val="773DB852"/>
    <w:rsid w:val="77447B48"/>
    <w:rsid w:val="775741D9"/>
    <w:rsid w:val="776FDA8B"/>
    <w:rsid w:val="78011643"/>
    <w:rsid w:val="782A3BA9"/>
    <w:rsid w:val="782AA96F"/>
    <w:rsid w:val="782D83F4"/>
    <w:rsid w:val="783182AD"/>
    <w:rsid w:val="7840D7A9"/>
    <w:rsid w:val="7850C067"/>
    <w:rsid w:val="786FB7FC"/>
    <w:rsid w:val="7880D56A"/>
    <w:rsid w:val="789329E9"/>
    <w:rsid w:val="78C355D8"/>
    <w:rsid w:val="78DC5187"/>
    <w:rsid w:val="78E2DE5C"/>
    <w:rsid w:val="79096F38"/>
    <w:rsid w:val="792DF73F"/>
    <w:rsid w:val="79314D87"/>
    <w:rsid w:val="793810F4"/>
    <w:rsid w:val="79608682"/>
    <w:rsid w:val="79A16B7A"/>
    <w:rsid w:val="79CF6F70"/>
    <w:rsid w:val="79D88C99"/>
    <w:rsid w:val="7A291E6C"/>
    <w:rsid w:val="7A387016"/>
    <w:rsid w:val="7A66274C"/>
    <w:rsid w:val="7A8B33E9"/>
    <w:rsid w:val="7AA0C115"/>
    <w:rsid w:val="7AB0EF70"/>
    <w:rsid w:val="7AB6AAD7"/>
    <w:rsid w:val="7B0C05D4"/>
    <w:rsid w:val="7B0D5A46"/>
    <w:rsid w:val="7B1FF74B"/>
    <w:rsid w:val="7B47D9A7"/>
    <w:rsid w:val="7B699840"/>
    <w:rsid w:val="7B69B5DE"/>
    <w:rsid w:val="7BB98925"/>
    <w:rsid w:val="7BCE6915"/>
    <w:rsid w:val="7BD35BA6"/>
    <w:rsid w:val="7C24874B"/>
    <w:rsid w:val="7C5896BC"/>
    <w:rsid w:val="7C666D25"/>
    <w:rsid w:val="7C72D6E7"/>
    <w:rsid w:val="7CBA349B"/>
    <w:rsid w:val="7CEE5BBC"/>
    <w:rsid w:val="7D036460"/>
    <w:rsid w:val="7D2FD888"/>
    <w:rsid w:val="7D3CEB3B"/>
    <w:rsid w:val="7D5BCA54"/>
    <w:rsid w:val="7DA65E6F"/>
    <w:rsid w:val="7E31AEC9"/>
    <w:rsid w:val="7E37F932"/>
    <w:rsid w:val="7E42920A"/>
    <w:rsid w:val="7E45EB7A"/>
    <w:rsid w:val="7E53228C"/>
    <w:rsid w:val="7E747EDE"/>
    <w:rsid w:val="7EBB82BE"/>
    <w:rsid w:val="7F3A7DE3"/>
    <w:rsid w:val="7F48E4B0"/>
    <w:rsid w:val="7F500218"/>
    <w:rsid w:val="7F678FED"/>
    <w:rsid w:val="7FB8D9FF"/>
    <w:rsid w:val="7FC6330B"/>
    <w:rsid w:val="7FD9E171"/>
    <w:rsid w:val="7FE1E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0CB5D20E"/>
  <w15:chartTrackingRefBased/>
  <w15:docId w15:val="{B0BCA7AF-57DC-44CD-B21D-3499B736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lang w:val="pl-PL" w:eastAsia="pl-PL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gadnienie">
    <w:name w:val="Zagadnienie"/>
    <w:basedOn w:val="Wyliczenie-poziom1"/>
    <w:pPr>
      <w:tabs>
        <w:tab w:val="left" w:pos="284"/>
      </w:tabs>
      <w:spacing w:before="240"/>
    </w:pPr>
    <w:rPr>
      <w:b/>
    </w:rPr>
  </w:style>
  <w:style w:type="paragraph" w:customStyle="1" w:styleId="Wyliczenie-poziom1">
    <w:name w:val="Wyliczenie - poziom 1"/>
    <w:basedOn w:val="Normalny"/>
    <w:pPr>
      <w:numPr>
        <w:numId w:val="8"/>
      </w:numPr>
      <w:spacing w:before="120"/>
      <w:jc w:val="both"/>
    </w:pPr>
    <w:rPr>
      <w:rFonts w:ascii="Arial" w:hAnsi="Arial" w:cs="Arial"/>
    </w:rPr>
  </w:style>
  <w:style w:type="paragraph" w:customStyle="1" w:styleId="Zadanienr">
    <w:name w:val="Zadanie nr."/>
    <w:basedOn w:val="Normalny"/>
    <w:pPr>
      <w:numPr>
        <w:numId w:val="7"/>
      </w:numPr>
      <w:tabs>
        <w:tab w:val="clear" w:pos="1440"/>
        <w:tab w:val="num" w:pos="1134"/>
      </w:tabs>
      <w:spacing w:before="240"/>
    </w:pPr>
  </w:style>
  <w:style w:type="paragraph" w:styleId="Legenda">
    <w:name w:val="caption"/>
    <w:basedOn w:val="Normalny"/>
    <w:next w:val="Normalny"/>
    <w:qFormat/>
    <w:rPr>
      <w:b/>
      <w:bCs/>
    </w:rPr>
  </w:style>
  <w:style w:type="paragraph" w:customStyle="1" w:styleId="Polecenie">
    <w:name w:val="Polecenie"/>
    <w:basedOn w:val="Normalny"/>
    <w:pPr>
      <w:spacing w:before="120"/>
      <w:jc w:val="both"/>
    </w:pPr>
    <w:rPr>
      <w:rFonts w:ascii="Arial" w:hAnsi="Arial" w:cs="Arial"/>
      <w:b/>
    </w:rPr>
  </w:style>
  <w:style w:type="paragraph" w:customStyle="1" w:styleId="Wypunktowanie-poziom1">
    <w:name w:val="Wypunktowanie - poziom 1"/>
    <w:basedOn w:val="Normalny"/>
    <w:pPr>
      <w:numPr>
        <w:numId w:val="5"/>
      </w:numPr>
      <w:spacing w:before="120"/>
      <w:jc w:val="both"/>
    </w:pPr>
    <w:rPr>
      <w:rFonts w:ascii="Arial" w:hAnsi="Arial" w:cs="Arial"/>
    </w:rPr>
  </w:style>
  <w:style w:type="paragraph" w:customStyle="1" w:styleId="Wypunktowanie-poziom2">
    <w:name w:val="Wypunktowanie - poziom 2"/>
    <w:basedOn w:val="Normalny"/>
    <w:pPr>
      <w:numPr>
        <w:ilvl w:val="1"/>
        <w:numId w:val="5"/>
      </w:numPr>
      <w:tabs>
        <w:tab w:val="clear" w:pos="1440"/>
      </w:tabs>
      <w:spacing w:before="120"/>
      <w:ind w:left="567" w:hanging="283"/>
      <w:jc w:val="both"/>
    </w:pPr>
    <w:rPr>
      <w:rFonts w:ascii="Arial" w:hAnsi="Arial" w:cs="Arial"/>
    </w:rPr>
  </w:style>
  <w:style w:type="paragraph" w:customStyle="1" w:styleId="Tekstzasadniczy">
    <w:name w:val="Tekst zasadniczy"/>
    <w:basedOn w:val="Normalny"/>
    <w:pPr>
      <w:spacing w:before="120"/>
      <w:jc w:val="both"/>
    </w:pPr>
    <w:rPr>
      <w:rFonts w:ascii="Arial" w:hAnsi="Arial" w:cs="Arial"/>
      <w:color w:val="000000"/>
    </w:rPr>
  </w:style>
  <w:style w:type="paragraph" w:customStyle="1" w:styleId="wiczenienr">
    <w:name w:val="Ćwiczenie nr."/>
    <w:basedOn w:val="Normalny"/>
    <w:next w:val="Polecenie"/>
    <w:pPr>
      <w:numPr>
        <w:numId w:val="6"/>
      </w:numPr>
      <w:tabs>
        <w:tab w:val="clear" w:pos="1440"/>
        <w:tab w:val="num" w:pos="1276"/>
      </w:tabs>
      <w:spacing w:before="240"/>
    </w:pPr>
  </w:style>
  <w:style w:type="paragraph" w:customStyle="1" w:styleId="Trezadania">
    <w:name w:val="Treść zadania"/>
    <w:basedOn w:val="Polecenie"/>
    <w:rPr>
      <w:b w:val="0"/>
    </w:rPr>
  </w:style>
  <w:style w:type="paragraph" w:customStyle="1" w:styleId="Rysunek">
    <w:name w:val="Rysunek"/>
    <w:basedOn w:val="Polecenie"/>
    <w:pPr>
      <w:jc w:val="center"/>
    </w:pPr>
    <w:rPr>
      <w:b w:val="0"/>
    </w:rPr>
  </w:style>
  <w:style w:type="paragraph" w:customStyle="1" w:styleId="Podpispodrysunkiem">
    <w:name w:val="Podpis pod rysunkiem"/>
    <w:basedOn w:val="Tekstzasadniczy"/>
    <w:pPr>
      <w:jc w:val="center"/>
    </w:pPr>
  </w:style>
  <w:style w:type="paragraph" w:customStyle="1" w:styleId="Kod">
    <w:name w:val="Kod"/>
    <w:basedOn w:val="Normalny"/>
    <w:pPr>
      <w:spacing w:before="120"/>
      <w:ind w:left="568" w:hanging="284"/>
    </w:pPr>
    <w:rPr>
      <w:rFonts w:ascii="Courier New" w:hAnsi="Courier New" w:cs="Courier New"/>
      <w:snapToGrid w:val="0"/>
      <w:color w:val="000000"/>
    </w:rPr>
  </w:style>
  <w:style w:type="paragraph" w:customStyle="1" w:styleId="Wyliczenie-poziom2">
    <w:name w:val="Wyliczenie - poziom 2"/>
    <w:basedOn w:val="Normalny"/>
    <w:pPr>
      <w:numPr>
        <w:ilvl w:val="1"/>
        <w:numId w:val="8"/>
      </w:numPr>
      <w:tabs>
        <w:tab w:val="left" w:pos="993"/>
      </w:tabs>
      <w:spacing w:before="120"/>
      <w:jc w:val="both"/>
    </w:pPr>
    <w:rPr>
      <w:rFonts w:ascii="Arial" w:hAnsi="Arial" w:cs="Arial"/>
    </w:rPr>
  </w:style>
  <w:style w:type="paragraph" w:customStyle="1" w:styleId="TekstzasadniczywcityPrzed6pt">
    <w:name w:val="Tekst zasadniczy wcięty + Przed: 6 pt"/>
    <w:basedOn w:val="Tekstzasadniczy"/>
    <w:pPr>
      <w:ind w:left="567"/>
    </w:pPr>
    <w:rPr>
      <w:rFonts w:cs="Times New Roman"/>
    </w:rPr>
  </w:style>
  <w:style w:type="paragraph" w:customStyle="1" w:styleId="Kodwcity">
    <w:name w:val="Kod wcięty"/>
    <w:basedOn w:val="Kod"/>
    <w:pPr>
      <w:ind w:hanging="1"/>
    </w:pPr>
    <w:rPr>
      <w:rFonts w:cs="Times New Roman"/>
    </w:rPr>
  </w:style>
  <w:style w:type="paragraph" w:customStyle="1" w:styleId="TekstzasadniczywcityPrzed0pt">
    <w:name w:val="Tekst zasadniczy wcięty + Przed:  0 pt"/>
    <w:basedOn w:val="TekstzasadniczywcityPrzed6pt"/>
    <w:pPr>
      <w:spacing w:before="0"/>
    </w:p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ormalnyWeb">
    <w:name w:val="Normal (Web)"/>
    <w:basedOn w:val="Normalny"/>
    <w:rPr>
      <w:rFonts w:ascii="Verdana" w:hAnsi="Verdana"/>
      <w:color w:val="000000"/>
      <w:sz w:val="18"/>
      <w:szCs w:val="18"/>
    </w:r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Pogrubienie">
    <w:name w:val="Strong"/>
    <w:basedOn w:val="Domylnaczcionkaakapitu"/>
    <w:qFormat/>
    <w:rPr>
      <w:b/>
      <w:bCs/>
    </w:rPr>
  </w:style>
  <w:style w:type="paragraph" w:styleId="HTML-wstpniesformatowany">
    <w:name w:val="HTML Preformatted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eastAsia="Courier New" w:hAnsi="Arial" w:cs="Arial"/>
      <w:color w:val="0000FF"/>
      <w:sz w:val="14"/>
      <w:szCs w:val="14"/>
    </w:rPr>
  </w:style>
  <w:style w:type="character" w:styleId="HTML-staaszeroko">
    <w:name w:val="HTML Typewriter"/>
    <w:basedOn w:val="Domylnaczcionkaakapitu"/>
    <w:rPr>
      <w:rFonts w:ascii="Courier New" w:eastAsia="Courier New" w:hAnsi="Courier New" w:cs="Courier New"/>
      <w:sz w:val="20"/>
      <w:szCs w:val="20"/>
    </w:rPr>
  </w:style>
  <w:style w:type="character" w:customStyle="1" w:styleId="TekstzasadniczyZnak">
    <w:name w:val="Tekst zasadniczy Znak"/>
    <w:basedOn w:val="Domylnaczcionkaakapitu"/>
    <w:rPr>
      <w:rFonts w:ascii="Arial" w:hAnsi="Arial" w:cs="Arial"/>
      <w:color w:val="000000"/>
      <w:lang w:val="pl-PL" w:eastAsia="pl-PL" w:bidi="ar-SA"/>
    </w:rPr>
  </w:style>
  <w:style w:type="character" w:customStyle="1" w:styleId="hps">
    <w:name w:val="hps"/>
    <w:basedOn w:val="Domylnaczcionkaakapitu"/>
    <w:rsid w:val="00E35A82"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CA4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ane%20aplikacji\Microsoft\Templates\Instrukc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Instrukcja</Template>
  <TotalTime>393</TotalTime>
  <Pages>4</Pages>
  <Words>344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Paulina Mitura</cp:lastModifiedBy>
  <cp:revision>770</cp:revision>
  <cp:lastPrinted>2009-09-17T00:14:00Z</cp:lastPrinted>
  <dcterms:created xsi:type="dcterms:W3CDTF">2020-04-05T22:10:00Z</dcterms:created>
  <dcterms:modified xsi:type="dcterms:W3CDTF">2020-05-31T17:36:00Z</dcterms:modified>
</cp:coreProperties>
</file>